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754" w:rsidRPr="009A5D93" w:rsidRDefault="00B869F4" w:rsidP="00C12346">
      <w:pPr>
        <w:pStyle w:val="Titre"/>
        <w:spacing w:after="0"/>
        <w:rPr>
          <w:rFonts w:asciiTheme="minorHAnsi" w:hAnsiTheme="minorHAnsi"/>
          <w:b/>
          <w:noProof/>
          <w:color w:val="000000"/>
          <w:sz w:val="44"/>
          <w:lang w:val="fr-FR"/>
        </w:rPr>
      </w:pPr>
      <w:r>
        <w:rPr>
          <w:rFonts w:asciiTheme="minorHAnsi" w:hAnsiTheme="minorHAnsi"/>
          <w:b/>
          <w:noProof/>
          <w:color w:val="000000"/>
          <w:sz w:val="44"/>
          <w:lang w:val="fr-FR"/>
        </w:rPr>
        <w:t>RETRO 201</w:t>
      </w:r>
      <w:r>
        <w:rPr>
          <w:rFonts w:asciiTheme="minorHAnsi" w:hAnsiTheme="minorHAnsi" w:hint="eastAsia"/>
          <w:b/>
          <w:noProof/>
          <w:color w:val="000000"/>
          <w:sz w:val="44"/>
          <w:lang w:val="fr-FR" w:eastAsia="zh-CN"/>
        </w:rPr>
        <w:t>4</w:t>
      </w:r>
      <w:r w:rsidR="00A85754" w:rsidRPr="009A5D93">
        <w:rPr>
          <w:rFonts w:asciiTheme="minorHAnsi" w:hAnsiTheme="minorHAnsi"/>
          <w:b/>
          <w:noProof/>
          <w:color w:val="000000"/>
          <w:sz w:val="44"/>
          <w:lang w:val="fr-FR"/>
        </w:rPr>
        <w:t xml:space="preserve"> </w:t>
      </w:r>
      <w:r w:rsidR="005E6595">
        <w:rPr>
          <w:rFonts w:asciiTheme="minorHAnsi" w:hAnsiTheme="minorHAnsi"/>
          <w:b/>
          <w:noProof/>
          <w:color w:val="000000"/>
          <w:sz w:val="44"/>
          <w:lang w:val="fr-FR"/>
        </w:rPr>
        <w:t>Developper’s Guide</w:t>
      </w:r>
      <w:r w:rsidR="00A85754" w:rsidRPr="009A5D93">
        <w:rPr>
          <w:rFonts w:asciiTheme="minorHAnsi" w:hAnsiTheme="minorHAnsi"/>
          <w:b/>
          <w:noProof/>
          <w:color w:val="000000"/>
          <w:sz w:val="44"/>
          <w:lang w:val="fr-FR"/>
        </w:rPr>
        <w:t xml:space="preserve"> </w:t>
      </w:r>
    </w:p>
    <w:p w:rsidR="007E7274" w:rsidRDefault="007E7274" w:rsidP="00C12346">
      <w:pPr>
        <w:spacing w:after="0"/>
        <w:rPr>
          <w:i/>
          <w:sz w:val="32"/>
          <w:szCs w:val="28"/>
          <w:lang w:val="fr-FR"/>
        </w:rPr>
      </w:pPr>
    </w:p>
    <w:p w:rsidR="00A85754" w:rsidRDefault="00A85754" w:rsidP="00C12346">
      <w:pPr>
        <w:spacing w:after="0"/>
        <w:rPr>
          <w:i/>
          <w:sz w:val="32"/>
          <w:szCs w:val="28"/>
          <w:lang w:val="fr-FR"/>
        </w:rPr>
      </w:pPr>
    </w:p>
    <w:p w:rsidR="00A85754" w:rsidRDefault="00A85754" w:rsidP="00C12346">
      <w:pPr>
        <w:spacing w:after="0"/>
        <w:rPr>
          <w:sz w:val="40"/>
          <w:szCs w:val="28"/>
          <w:lang w:val="fr-FR"/>
        </w:rPr>
      </w:pPr>
    </w:p>
    <w:p w:rsidR="00C12346" w:rsidRDefault="00826FEE" w:rsidP="00C12346">
      <w:pPr>
        <w:spacing w:after="0"/>
        <w:rPr>
          <w:sz w:val="40"/>
          <w:szCs w:val="28"/>
          <w:lang w:val="fr-FR"/>
        </w:rPr>
      </w:pPr>
      <w:r>
        <w:rPr>
          <w:sz w:val="40"/>
          <w:szCs w:val="28"/>
          <w:lang w:val="fr-FR"/>
        </w:rPr>
        <w:tab/>
      </w:r>
    </w:p>
    <w:p w:rsidR="005E6595" w:rsidRDefault="00826FEE" w:rsidP="005E6595">
      <w:pPr>
        <w:pStyle w:val="Paragraphedeliste"/>
        <w:numPr>
          <w:ilvl w:val="0"/>
          <w:numId w:val="24"/>
        </w:numPr>
        <w:spacing w:after="0"/>
        <w:rPr>
          <w:sz w:val="40"/>
          <w:szCs w:val="28"/>
          <w:lang w:val="fr-FR"/>
        </w:rPr>
      </w:pPr>
      <w:r w:rsidRPr="00826FEE">
        <w:rPr>
          <w:sz w:val="40"/>
          <w:szCs w:val="28"/>
        </w:rPr>
        <w:t>Development</w:t>
      </w:r>
      <w:r>
        <w:rPr>
          <w:sz w:val="40"/>
          <w:szCs w:val="28"/>
          <w:lang w:val="fr-FR"/>
        </w:rPr>
        <w:t xml:space="preserve"> Tools</w:t>
      </w:r>
    </w:p>
    <w:p w:rsidR="00826FEE" w:rsidRPr="00826FEE" w:rsidRDefault="00826FEE" w:rsidP="00826FEE">
      <w:pPr>
        <w:pStyle w:val="Paragraphedeliste"/>
        <w:numPr>
          <w:ilvl w:val="0"/>
          <w:numId w:val="24"/>
        </w:numPr>
        <w:spacing w:after="0"/>
        <w:rPr>
          <w:sz w:val="40"/>
          <w:szCs w:val="28"/>
          <w:lang w:val="fr-FR"/>
        </w:rPr>
      </w:pPr>
      <w:r>
        <w:rPr>
          <w:sz w:val="40"/>
          <w:szCs w:val="28"/>
          <w:lang w:val="fr-FR"/>
        </w:rPr>
        <w:t>Architecture</w:t>
      </w:r>
    </w:p>
    <w:p w:rsidR="005E6595" w:rsidRPr="005E6595" w:rsidRDefault="00A85754" w:rsidP="005E6595">
      <w:pPr>
        <w:pStyle w:val="Paragraphedeliste"/>
        <w:numPr>
          <w:ilvl w:val="0"/>
          <w:numId w:val="24"/>
        </w:numPr>
        <w:spacing w:after="0"/>
        <w:rPr>
          <w:sz w:val="36"/>
          <w:szCs w:val="36"/>
          <w:lang w:val="fr-FR"/>
        </w:rPr>
      </w:pPr>
      <w:proofErr w:type="spellStart"/>
      <w:r w:rsidRPr="005E6595">
        <w:rPr>
          <w:sz w:val="36"/>
          <w:szCs w:val="36"/>
          <w:lang w:val="fr-FR"/>
        </w:rPr>
        <w:t>Clustering</w:t>
      </w:r>
      <w:proofErr w:type="spellEnd"/>
      <w:r w:rsidR="00826FEE">
        <w:rPr>
          <w:sz w:val="36"/>
          <w:szCs w:val="36"/>
          <w:lang w:val="fr-FR"/>
        </w:rPr>
        <w:t xml:space="preserve"> </w:t>
      </w:r>
      <w:proofErr w:type="spellStart"/>
      <w:r w:rsidR="00826FEE">
        <w:rPr>
          <w:sz w:val="36"/>
          <w:szCs w:val="36"/>
          <w:lang w:val="fr-FR"/>
        </w:rPr>
        <w:t>m</w:t>
      </w:r>
      <w:r w:rsidR="005E6595" w:rsidRPr="005E6595">
        <w:rPr>
          <w:sz w:val="36"/>
          <w:szCs w:val="36"/>
          <w:lang w:val="fr-FR"/>
        </w:rPr>
        <w:t>ethod</w:t>
      </w:r>
      <w:proofErr w:type="spellEnd"/>
      <w:r w:rsidR="005E6595">
        <w:rPr>
          <w:sz w:val="36"/>
          <w:szCs w:val="36"/>
          <w:lang w:val="fr-FR"/>
        </w:rPr>
        <w:t xml:space="preserve"> &amp; </w:t>
      </w:r>
      <w:proofErr w:type="spellStart"/>
      <w:r w:rsidR="005E6595" w:rsidRPr="005E6595">
        <w:rPr>
          <w:sz w:val="36"/>
          <w:szCs w:val="36"/>
          <w:lang w:val="fr-FR"/>
        </w:rPr>
        <w:t>Descriptor</w:t>
      </w:r>
      <w:proofErr w:type="spellEnd"/>
    </w:p>
    <w:p w:rsidR="00A85754" w:rsidRPr="00A85754" w:rsidRDefault="00A85754" w:rsidP="00C12346">
      <w:pPr>
        <w:spacing w:after="0"/>
        <w:rPr>
          <w:sz w:val="28"/>
          <w:szCs w:val="28"/>
          <w:lang w:val="fr-FR"/>
        </w:rPr>
      </w:pPr>
    </w:p>
    <w:p w:rsidR="00A85754" w:rsidRPr="00A85754" w:rsidRDefault="00A85754" w:rsidP="00C12346">
      <w:pPr>
        <w:spacing w:after="0"/>
        <w:rPr>
          <w:sz w:val="28"/>
          <w:szCs w:val="28"/>
          <w:lang w:val="fr-FR"/>
        </w:rPr>
      </w:pPr>
    </w:p>
    <w:p w:rsidR="00A85754" w:rsidRDefault="00A85754" w:rsidP="00C12346">
      <w:pPr>
        <w:spacing w:after="0"/>
        <w:rPr>
          <w:sz w:val="28"/>
          <w:szCs w:val="28"/>
          <w:lang w:val="fr-FR"/>
        </w:rPr>
      </w:pPr>
    </w:p>
    <w:p w:rsidR="00D402A5" w:rsidRDefault="00D402A5" w:rsidP="00C12346">
      <w:pPr>
        <w:spacing w:after="0"/>
        <w:rPr>
          <w:sz w:val="28"/>
          <w:szCs w:val="28"/>
          <w:lang w:val="fr-FR"/>
        </w:rPr>
      </w:pPr>
    </w:p>
    <w:p w:rsidR="00D402A5" w:rsidRDefault="00D402A5" w:rsidP="00C12346">
      <w:pPr>
        <w:spacing w:after="0"/>
        <w:rPr>
          <w:sz w:val="28"/>
          <w:szCs w:val="28"/>
          <w:lang w:val="fr-FR"/>
        </w:rPr>
      </w:pPr>
    </w:p>
    <w:p w:rsidR="00D402A5" w:rsidRPr="00A85754" w:rsidRDefault="00D402A5" w:rsidP="00C12346">
      <w:pPr>
        <w:spacing w:after="0"/>
        <w:rPr>
          <w:sz w:val="28"/>
          <w:szCs w:val="28"/>
          <w:lang w:val="fr-FR"/>
        </w:rPr>
      </w:pPr>
    </w:p>
    <w:p w:rsidR="00A85754" w:rsidRPr="00A85754" w:rsidRDefault="00A85754" w:rsidP="00C12346">
      <w:pPr>
        <w:spacing w:after="0"/>
        <w:rPr>
          <w:sz w:val="28"/>
          <w:szCs w:val="28"/>
          <w:lang w:val="fr-FR"/>
        </w:rPr>
      </w:pPr>
    </w:p>
    <w:p w:rsidR="00A85754" w:rsidRDefault="00A85754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C12346" w:rsidRDefault="00C12346" w:rsidP="00C12346">
      <w:pPr>
        <w:spacing w:after="0"/>
        <w:rPr>
          <w:sz w:val="28"/>
          <w:szCs w:val="28"/>
          <w:lang w:val="fr-FR"/>
        </w:rPr>
      </w:pPr>
    </w:p>
    <w:p w:rsidR="005E6595" w:rsidRDefault="005E6595" w:rsidP="00C12346">
      <w:pPr>
        <w:spacing w:after="0"/>
        <w:rPr>
          <w:sz w:val="28"/>
          <w:szCs w:val="28"/>
          <w:lang w:val="fr-FR"/>
        </w:rPr>
      </w:pPr>
    </w:p>
    <w:p w:rsidR="005E6595" w:rsidRDefault="005E6595" w:rsidP="00C12346">
      <w:pPr>
        <w:spacing w:after="0"/>
        <w:rPr>
          <w:sz w:val="28"/>
          <w:szCs w:val="28"/>
          <w:lang w:val="fr-FR"/>
        </w:rPr>
      </w:pPr>
    </w:p>
    <w:p w:rsidR="005E6595" w:rsidRDefault="005E6595" w:rsidP="00C12346">
      <w:pPr>
        <w:spacing w:after="0"/>
        <w:rPr>
          <w:sz w:val="28"/>
          <w:szCs w:val="28"/>
          <w:lang w:val="fr-FR"/>
        </w:rPr>
      </w:pPr>
    </w:p>
    <w:p w:rsidR="005E6595" w:rsidRDefault="005E6595" w:rsidP="00C12346">
      <w:pPr>
        <w:spacing w:after="0"/>
        <w:rPr>
          <w:sz w:val="28"/>
          <w:szCs w:val="28"/>
          <w:lang w:val="fr-FR"/>
        </w:rPr>
      </w:pPr>
    </w:p>
    <w:p w:rsidR="005E6595" w:rsidRDefault="005E6595" w:rsidP="00C12346">
      <w:pPr>
        <w:spacing w:after="0"/>
        <w:rPr>
          <w:sz w:val="28"/>
          <w:szCs w:val="28"/>
          <w:lang w:val="fr-FR"/>
        </w:rPr>
      </w:pPr>
    </w:p>
    <w:p w:rsidR="00A85754" w:rsidRPr="00A85754" w:rsidRDefault="00A85754" w:rsidP="009A5D93">
      <w:pPr>
        <w:pBdr>
          <w:bottom w:val="single" w:sz="4" w:space="1" w:color="DE7308"/>
        </w:pBdr>
        <w:spacing w:after="0"/>
        <w:rPr>
          <w:sz w:val="28"/>
          <w:szCs w:val="28"/>
          <w:lang w:val="fr-FR"/>
        </w:rPr>
      </w:pPr>
    </w:p>
    <w:p w:rsidR="00340D05" w:rsidRPr="009A5D93" w:rsidRDefault="00BA6F40" w:rsidP="009A5D93">
      <w:pPr>
        <w:pBdr>
          <w:bottom w:val="single" w:sz="4" w:space="1" w:color="DE7308"/>
        </w:pBdr>
        <w:tabs>
          <w:tab w:val="left" w:pos="1980"/>
        </w:tabs>
        <w:spacing w:after="0"/>
        <w:rPr>
          <w:color w:val="F07F09" w:themeColor="accent1"/>
          <w:sz w:val="28"/>
          <w:szCs w:val="28"/>
          <w:lang w:val="fr-FR"/>
        </w:rPr>
      </w:pPr>
      <w:r w:rsidRPr="009A5D93">
        <w:rPr>
          <w:sz w:val="28"/>
          <w:szCs w:val="28"/>
          <w:lang w:val="fr-FR"/>
        </w:rPr>
        <w:t xml:space="preserve">Mai </w:t>
      </w:r>
      <w:r w:rsidR="00DC27CA">
        <w:rPr>
          <w:sz w:val="28"/>
          <w:szCs w:val="28"/>
          <w:lang w:val="fr-FR"/>
        </w:rPr>
        <w:t>25</w:t>
      </w:r>
      <w:r w:rsidRPr="009A5D93">
        <w:rPr>
          <w:sz w:val="28"/>
          <w:szCs w:val="28"/>
          <w:lang w:val="fr-FR"/>
        </w:rPr>
        <w:t>, 2014</w:t>
      </w:r>
      <w:r w:rsidR="009A5D93">
        <w:rPr>
          <w:sz w:val="28"/>
          <w:szCs w:val="28"/>
          <w:lang w:val="fr-FR"/>
        </w:rPr>
        <w:tab/>
      </w:r>
    </w:p>
    <w:p w:rsidR="00340D05" w:rsidRPr="00340D05" w:rsidRDefault="00340D05" w:rsidP="00340D05">
      <w:pPr>
        <w:rPr>
          <w:lang w:val="fr-FR"/>
        </w:rPr>
      </w:pPr>
      <w:r>
        <w:rPr>
          <w:lang w:val="fr-FR"/>
        </w:rPr>
        <w:lastRenderedPageBreak/>
        <w:br w:type="page"/>
      </w:r>
    </w:p>
    <w:p w:rsidR="00C12346" w:rsidRPr="00A30419" w:rsidRDefault="00A85754" w:rsidP="00C12346">
      <w:pPr>
        <w:spacing w:after="0"/>
        <w:rPr>
          <w:color w:val="F07F09" w:themeColor="accent1"/>
          <w:sz w:val="28"/>
          <w:szCs w:val="28"/>
          <w:lang w:val="fr-FR"/>
        </w:rPr>
      </w:pPr>
      <w:r w:rsidRPr="00A30419">
        <w:rPr>
          <w:color w:val="F07F09" w:themeColor="accent1"/>
          <w:sz w:val="28"/>
          <w:szCs w:val="28"/>
          <w:lang w:val="fr-FR"/>
        </w:rPr>
        <w:lastRenderedPageBreak/>
        <w:t>___________________________________</w:t>
      </w:r>
      <w:r w:rsidR="00C12346" w:rsidRPr="00A30419">
        <w:rPr>
          <w:color w:val="F07F09" w:themeColor="accent1"/>
          <w:sz w:val="28"/>
          <w:szCs w:val="28"/>
          <w:lang w:val="fr-FR"/>
        </w:rPr>
        <w:t>_______________________________</w:t>
      </w:r>
    </w:p>
    <w:p w:rsidR="00BA6F40" w:rsidRPr="00A30419" w:rsidRDefault="00C70FCA" w:rsidP="00C12346">
      <w:pPr>
        <w:spacing w:after="0"/>
        <w:rPr>
          <w:color w:val="F07F09" w:themeColor="accent1"/>
          <w:sz w:val="28"/>
          <w:szCs w:val="28"/>
          <w:lang w:val="fr-FR"/>
        </w:rPr>
      </w:pPr>
      <w:r w:rsidRPr="00A30419">
        <w:rPr>
          <w:b/>
          <w:bCs/>
          <w:sz w:val="28"/>
          <w:szCs w:val="28"/>
          <w:lang w:val="fr-FR"/>
        </w:rPr>
        <w:t>How to Contact Us</w:t>
      </w:r>
      <w:r w:rsidR="00BA6F40" w:rsidRPr="00A30419">
        <w:rPr>
          <w:b/>
          <w:bCs/>
          <w:sz w:val="28"/>
          <w:szCs w:val="28"/>
          <w:lang w:val="fr-FR"/>
        </w:rPr>
        <w:t xml:space="preserve">: </w:t>
      </w:r>
    </w:p>
    <w:p w:rsidR="00BA6F40" w:rsidRPr="00A30419" w:rsidRDefault="00BA6F40" w:rsidP="00C12346">
      <w:pPr>
        <w:pStyle w:val="Default"/>
        <w:rPr>
          <w:sz w:val="28"/>
          <w:szCs w:val="28"/>
        </w:rPr>
      </w:pPr>
    </w:p>
    <w:p w:rsidR="00BA6F40" w:rsidRPr="00A30419" w:rsidRDefault="00BA6F40" w:rsidP="00C12346">
      <w:pPr>
        <w:pStyle w:val="Default"/>
        <w:rPr>
          <w:sz w:val="22"/>
          <w:szCs w:val="22"/>
        </w:rPr>
      </w:pPr>
    </w:p>
    <w:p w:rsidR="00BA6F40" w:rsidRPr="00DE378B" w:rsidRDefault="00BA6F40" w:rsidP="00C12346">
      <w:pPr>
        <w:pStyle w:val="Default"/>
        <w:rPr>
          <w:szCs w:val="22"/>
        </w:rPr>
      </w:pPr>
      <w:r w:rsidRPr="00DE378B">
        <w:rPr>
          <w:noProof/>
          <w:szCs w:val="22"/>
          <w:lang w:eastAsia="zh-CN"/>
        </w:rPr>
        <w:drawing>
          <wp:anchor distT="0" distB="0" distL="114300" distR="114300" simplePos="0" relativeHeight="251658240" behindDoc="0" locked="0" layoutInCell="1" allowOverlap="1" wp14:anchorId="2D7AF17E" wp14:editId="608F3834">
            <wp:simplePos x="0" y="0"/>
            <wp:positionH relativeFrom="column">
              <wp:posOffset>0</wp:posOffset>
            </wp:positionH>
            <wp:positionV relativeFrom="paragraph">
              <wp:posOffset>-4019</wp:posOffset>
            </wp:positionV>
            <wp:extent cx="450000" cy="42480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" cy="4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78B">
        <w:rPr>
          <w:szCs w:val="22"/>
        </w:rPr>
        <w:t xml:space="preserve">Jean-Yves RAMEL </w:t>
      </w:r>
      <w:r w:rsidR="00A30419">
        <w:rPr>
          <w:szCs w:val="22"/>
        </w:rPr>
        <w:tab/>
      </w:r>
      <w:r w:rsidR="00A30419">
        <w:rPr>
          <w:szCs w:val="22"/>
        </w:rPr>
        <w:tab/>
      </w:r>
      <w:r w:rsidRPr="00DE378B">
        <w:rPr>
          <w:szCs w:val="22"/>
        </w:rPr>
        <w:t>(</w:t>
      </w:r>
      <w:hyperlink r:id="rId10" w:history="1">
        <w:r w:rsidRPr="00DE378B">
          <w:rPr>
            <w:rStyle w:val="Lienhypertexte"/>
            <w:szCs w:val="22"/>
          </w:rPr>
          <w:t>ramel@univ-tours.fr</w:t>
        </w:r>
      </w:hyperlink>
      <w:r w:rsidRPr="00DE378B">
        <w:rPr>
          <w:szCs w:val="22"/>
        </w:rPr>
        <w:t>)</w:t>
      </w:r>
    </w:p>
    <w:p w:rsidR="00BA6F40" w:rsidRPr="00DE378B" w:rsidRDefault="00BA6F40" w:rsidP="00C12346">
      <w:pPr>
        <w:pStyle w:val="Default"/>
        <w:rPr>
          <w:szCs w:val="22"/>
        </w:rPr>
      </w:pPr>
      <w:r w:rsidRPr="00DE378B">
        <w:rPr>
          <w:szCs w:val="22"/>
        </w:rPr>
        <w:t xml:space="preserve">Frédéric RAYAR </w:t>
      </w:r>
      <w:r w:rsidR="00A30419">
        <w:rPr>
          <w:szCs w:val="22"/>
        </w:rPr>
        <w:tab/>
      </w:r>
      <w:r w:rsidR="00A30419">
        <w:rPr>
          <w:szCs w:val="22"/>
        </w:rPr>
        <w:tab/>
      </w:r>
      <w:r w:rsidRPr="00DE378B">
        <w:rPr>
          <w:szCs w:val="22"/>
        </w:rPr>
        <w:t>(</w:t>
      </w:r>
      <w:hyperlink r:id="rId11" w:history="1">
        <w:r w:rsidRPr="00DE378B">
          <w:rPr>
            <w:rStyle w:val="Lienhypertexte"/>
            <w:szCs w:val="22"/>
          </w:rPr>
          <w:t>rayar@univ-tours.fr</w:t>
        </w:r>
      </w:hyperlink>
      <w:r w:rsidRPr="00DE378B">
        <w:rPr>
          <w:szCs w:val="22"/>
        </w:rPr>
        <w:t xml:space="preserve">) </w:t>
      </w:r>
    </w:p>
    <w:p w:rsidR="00BA6F40" w:rsidRPr="00BA6F40" w:rsidRDefault="00BA6F40" w:rsidP="00C12346">
      <w:pPr>
        <w:pStyle w:val="Default"/>
        <w:rPr>
          <w:sz w:val="22"/>
          <w:szCs w:val="22"/>
        </w:rPr>
      </w:pPr>
    </w:p>
    <w:p w:rsidR="00D402A5" w:rsidRDefault="00D402A5" w:rsidP="00C12346">
      <w:pPr>
        <w:pStyle w:val="Default"/>
        <w:rPr>
          <w:sz w:val="22"/>
          <w:szCs w:val="22"/>
        </w:rPr>
      </w:pPr>
    </w:p>
    <w:p w:rsidR="00D402A5" w:rsidRPr="00DE378B" w:rsidRDefault="00D402A5" w:rsidP="00C12346">
      <w:pPr>
        <w:pStyle w:val="Default"/>
        <w:rPr>
          <w:szCs w:val="22"/>
        </w:rPr>
      </w:pPr>
      <w:r w:rsidRPr="00DE378B">
        <w:rPr>
          <w:noProof/>
          <w:szCs w:val="22"/>
          <w:lang w:eastAsia="zh-CN"/>
        </w:rPr>
        <w:drawing>
          <wp:anchor distT="0" distB="0" distL="114300" distR="114300" simplePos="0" relativeHeight="251659264" behindDoc="0" locked="0" layoutInCell="1" allowOverlap="1" wp14:anchorId="68ACEF53" wp14:editId="4D66350B">
            <wp:simplePos x="0" y="0"/>
            <wp:positionH relativeFrom="column">
              <wp:posOffset>0</wp:posOffset>
            </wp:positionH>
            <wp:positionV relativeFrom="paragraph">
              <wp:posOffset>-3620</wp:posOffset>
            </wp:positionV>
            <wp:extent cx="450000" cy="424800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" cy="4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F40" w:rsidRPr="00DE378B">
        <w:rPr>
          <w:szCs w:val="22"/>
        </w:rPr>
        <w:t>Laboratoire d'Informatique</w:t>
      </w:r>
    </w:p>
    <w:p w:rsidR="00D402A5" w:rsidRPr="00DE378B" w:rsidRDefault="00BA6F40" w:rsidP="00C12346">
      <w:pPr>
        <w:pStyle w:val="Default"/>
        <w:rPr>
          <w:szCs w:val="22"/>
        </w:rPr>
      </w:pPr>
      <w:r w:rsidRPr="00DE378B">
        <w:rPr>
          <w:szCs w:val="22"/>
        </w:rPr>
        <w:t xml:space="preserve">Equipe Reconnaissance des formes et analyse d'images </w:t>
      </w:r>
    </w:p>
    <w:p w:rsidR="00D402A5" w:rsidRPr="005E4B00" w:rsidRDefault="00BA6F40" w:rsidP="00C12346">
      <w:pPr>
        <w:pStyle w:val="Default"/>
        <w:rPr>
          <w:szCs w:val="22"/>
          <w:lang w:val="en-US"/>
        </w:rPr>
      </w:pPr>
      <w:r w:rsidRPr="005E4B00">
        <w:rPr>
          <w:szCs w:val="22"/>
          <w:lang w:val="en-US"/>
        </w:rPr>
        <w:t xml:space="preserve">64, avenue Jean </w:t>
      </w:r>
      <w:proofErr w:type="spellStart"/>
      <w:r w:rsidRPr="005E4B00">
        <w:rPr>
          <w:szCs w:val="22"/>
          <w:lang w:val="en-US"/>
        </w:rPr>
        <w:t>Portalis</w:t>
      </w:r>
      <w:proofErr w:type="spellEnd"/>
    </w:p>
    <w:p w:rsidR="00D402A5" w:rsidRPr="005E4B00" w:rsidRDefault="00D402A5" w:rsidP="00C12346">
      <w:pPr>
        <w:pStyle w:val="Default"/>
        <w:ind w:firstLine="708"/>
        <w:rPr>
          <w:szCs w:val="22"/>
          <w:lang w:val="en-US"/>
        </w:rPr>
      </w:pPr>
      <w:r w:rsidRPr="005E4B00">
        <w:rPr>
          <w:szCs w:val="22"/>
          <w:lang w:val="en-US"/>
        </w:rPr>
        <w:t xml:space="preserve">    </w:t>
      </w:r>
      <w:r w:rsidR="00BA6F40" w:rsidRPr="005E4B00">
        <w:rPr>
          <w:szCs w:val="22"/>
          <w:lang w:val="en-US"/>
        </w:rPr>
        <w:t xml:space="preserve">37200 – Tours </w:t>
      </w:r>
    </w:p>
    <w:p w:rsidR="00BA6F40" w:rsidRPr="005E4B00" w:rsidRDefault="00D402A5" w:rsidP="00C12346">
      <w:pPr>
        <w:pStyle w:val="Default"/>
        <w:ind w:firstLine="708"/>
        <w:rPr>
          <w:szCs w:val="22"/>
          <w:lang w:val="en-US"/>
        </w:rPr>
      </w:pPr>
      <w:r w:rsidRPr="005E4B00">
        <w:rPr>
          <w:szCs w:val="22"/>
          <w:lang w:val="en-US"/>
        </w:rPr>
        <w:t xml:space="preserve">    </w:t>
      </w:r>
      <w:r w:rsidR="00BA6F40" w:rsidRPr="005E4B00">
        <w:rPr>
          <w:szCs w:val="22"/>
          <w:lang w:val="en-US"/>
        </w:rPr>
        <w:t xml:space="preserve">France </w:t>
      </w:r>
    </w:p>
    <w:p w:rsidR="00D402A5" w:rsidRPr="005E4B00" w:rsidRDefault="00D402A5" w:rsidP="00C12346">
      <w:pPr>
        <w:pStyle w:val="Default"/>
        <w:ind w:firstLine="708"/>
        <w:rPr>
          <w:szCs w:val="22"/>
          <w:lang w:val="en-US"/>
        </w:rPr>
      </w:pPr>
    </w:p>
    <w:p w:rsidR="00D402A5" w:rsidRPr="005E4B00" w:rsidRDefault="00D402A5" w:rsidP="00C12346">
      <w:pPr>
        <w:pStyle w:val="Default"/>
        <w:ind w:firstLine="708"/>
        <w:rPr>
          <w:szCs w:val="22"/>
          <w:lang w:val="en-US"/>
        </w:rPr>
      </w:pPr>
    </w:p>
    <w:p w:rsidR="00BA6F40" w:rsidRPr="00DE378B" w:rsidRDefault="00D402A5" w:rsidP="00C12346">
      <w:pPr>
        <w:pStyle w:val="Default"/>
        <w:rPr>
          <w:szCs w:val="22"/>
          <w:lang w:val="en-US"/>
        </w:rPr>
      </w:pPr>
      <w:r w:rsidRPr="00DE378B">
        <w:rPr>
          <w:noProof/>
          <w:szCs w:val="22"/>
          <w:lang w:eastAsia="zh-CN"/>
        </w:rPr>
        <w:drawing>
          <wp:anchor distT="0" distB="0" distL="114300" distR="114300" simplePos="0" relativeHeight="251660288" behindDoc="0" locked="0" layoutInCell="1" allowOverlap="1" wp14:anchorId="650DC46E" wp14:editId="5C359D34">
            <wp:simplePos x="0" y="0"/>
            <wp:positionH relativeFrom="column">
              <wp:posOffset>0</wp:posOffset>
            </wp:positionH>
            <wp:positionV relativeFrom="paragraph">
              <wp:posOffset>-3658</wp:posOffset>
            </wp:positionV>
            <wp:extent cx="450000" cy="424800"/>
            <wp:effectExtent l="0" t="0" r="762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" cy="4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F40" w:rsidRPr="00DE378B">
        <w:rPr>
          <w:szCs w:val="22"/>
          <w:lang w:val="en-US"/>
        </w:rPr>
        <w:t xml:space="preserve">For more contact information, please refer to the </w:t>
      </w:r>
      <w:proofErr w:type="spellStart"/>
      <w:r w:rsidR="00BA6F40" w:rsidRPr="00DE378B">
        <w:rPr>
          <w:szCs w:val="22"/>
          <w:lang w:val="en-US"/>
        </w:rPr>
        <w:t>PaRADIIT</w:t>
      </w:r>
      <w:proofErr w:type="spellEnd"/>
      <w:r w:rsidR="00BA6F40" w:rsidRPr="00DE378B">
        <w:rPr>
          <w:szCs w:val="22"/>
          <w:lang w:val="en-US"/>
        </w:rPr>
        <w:t xml:space="preserve"> project website </w:t>
      </w:r>
      <w:hyperlink r:id="rId14" w:history="1">
        <w:r w:rsidRPr="00DE378B">
          <w:rPr>
            <w:rStyle w:val="Lienhypertexte"/>
            <w:szCs w:val="22"/>
            <w:lang w:val="en-US"/>
          </w:rPr>
          <w:t>https://sites.google.com/site/paradiitproject/</w:t>
        </w:r>
      </w:hyperlink>
    </w:p>
    <w:p w:rsidR="00D402A5" w:rsidRPr="00DE378B" w:rsidRDefault="00D402A5" w:rsidP="00C12346">
      <w:pPr>
        <w:pStyle w:val="Default"/>
        <w:rPr>
          <w:szCs w:val="22"/>
          <w:lang w:val="en-US"/>
        </w:rPr>
      </w:pPr>
    </w:p>
    <w:p w:rsidR="00D402A5" w:rsidRPr="00DE378B" w:rsidRDefault="00D402A5" w:rsidP="00C12346">
      <w:pPr>
        <w:pStyle w:val="Default"/>
        <w:rPr>
          <w:szCs w:val="22"/>
          <w:lang w:val="en-US"/>
        </w:rPr>
      </w:pPr>
    </w:p>
    <w:p w:rsidR="00D402A5" w:rsidRPr="00DE378B" w:rsidRDefault="00D402A5" w:rsidP="00C12346">
      <w:pPr>
        <w:pStyle w:val="Default"/>
        <w:rPr>
          <w:szCs w:val="22"/>
          <w:lang w:val="en-US"/>
        </w:rPr>
      </w:pPr>
    </w:p>
    <w:p w:rsidR="00D402A5" w:rsidRDefault="00D402A5" w:rsidP="00C12346">
      <w:pPr>
        <w:pStyle w:val="Default"/>
        <w:rPr>
          <w:sz w:val="22"/>
          <w:szCs w:val="22"/>
          <w:lang w:val="en-US"/>
        </w:rPr>
      </w:pPr>
    </w:p>
    <w:p w:rsidR="00D402A5" w:rsidRPr="00D402A5" w:rsidRDefault="00D402A5" w:rsidP="00C12346">
      <w:pPr>
        <w:pStyle w:val="Default"/>
        <w:rPr>
          <w:sz w:val="22"/>
          <w:szCs w:val="22"/>
          <w:lang w:val="en-US"/>
        </w:rPr>
      </w:pPr>
    </w:p>
    <w:p w:rsidR="00BA6F40" w:rsidRPr="00DE378B" w:rsidRDefault="00BA6F40" w:rsidP="00C12346">
      <w:pPr>
        <w:pStyle w:val="Default"/>
        <w:rPr>
          <w:b/>
          <w:bCs/>
          <w:sz w:val="28"/>
          <w:szCs w:val="23"/>
        </w:rPr>
      </w:pPr>
      <w:r w:rsidRPr="00DE378B">
        <w:rPr>
          <w:b/>
          <w:bCs/>
          <w:sz w:val="28"/>
          <w:szCs w:val="23"/>
        </w:rPr>
        <w:t xml:space="preserve">Licence </w:t>
      </w:r>
    </w:p>
    <w:p w:rsidR="00D402A5" w:rsidRPr="00DE378B" w:rsidRDefault="00D402A5" w:rsidP="00C12346">
      <w:pPr>
        <w:pStyle w:val="Default"/>
        <w:rPr>
          <w:szCs w:val="23"/>
        </w:rPr>
      </w:pPr>
    </w:p>
    <w:p w:rsidR="00D402A5" w:rsidRPr="00DE378B" w:rsidRDefault="00BA6F40" w:rsidP="00C12346">
      <w:pPr>
        <w:pStyle w:val="Default"/>
        <w:rPr>
          <w:szCs w:val="22"/>
        </w:rPr>
      </w:pPr>
      <w:r w:rsidRPr="00DE378B">
        <w:rPr>
          <w:szCs w:val="22"/>
        </w:rPr>
        <w:t>RETRO 2012</w:t>
      </w:r>
    </w:p>
    <w:p w:rsidR="00BA6F40" w:rsidRPr="00DE378B" w:rsidRDefault="00BA6F40" w:rsidP="00C12346">
      <w:pPr>
        <w:pStyle w:val="Default"/>
        <w:rPr>
          <w:szCs w:val="22"/>
        </w:rPr>
      </w:pPr>
      <w:r w:rsidRPr="00DE378B">
        <w:rPr>
          <w:szCs w:val="22"/>
        </w:rPr>
        <w:t xml:space="preserve">Copyright © RFAI, LI Tours, 2011-2012 </w:t>
      </w:r>
    </w:p>
    <w:p w:rsidR="00D402A5" w:rsidRPr="00DE378B" w:rsidRDefault="00D402A5" w:rsidP="00C12346">
      <w:pPr>
        <w:pStyle w:val="Default"/>
        <w:rPr>
          <w:szCs w:val="22"/>
        </w:rPr>
      </w:pPr>
    </w:p>
    <w:p w:rsidR="00BA6F40" w:rsidRPr="00DE378B" w:rsidRDefault="00D402A5" w:rsidP="00C12346">
      <w:pPr>
        <w:pStyle w:val="Default"/>
        <w:rPr>
          <w:szCs w:val="22"/>
          <w:lang w:val="en-US"/>
        </w:rPr>
      </w:pPr>
      <w:r w:rsidRPr="00DE378B">
        <w:rPr>
          <w:noProof/>
          <w:szCs w:val="22"/>
          <w:lang w:eastAsia="zh-CN"/>
        </w:rPr>
        <w:drawing>
          <wp:anchor distT="0" distB="0" distL="114300" distR="114300" simplePos="0" relativeHeight="251661312" behindDoc="0" locked="0" layoutInCell="1" allowOverlap="1" wp14:anchorId="2EC3A0E4" wp14:editId="2200056D">
            <wp:simplePos x="0" y="0"/>
            <wp:positionH relativeFrom="column">
              <wp:posOffset>0</wp:posOffset>
            </wp:positionH>
            <wp:positionV relativeFrom="paragraph">
              <wp:posOffset>-4890</wp:posOffset>
            </wp:positionV>
            <wp:extent cx="1407600" cy="478800"/>
            <wp:effectExtent l="0" t="0" r="254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F40" w:rsidRPr="00DE378B">
        <w:rPr>
          <w:szCs w:val="22"/>
          <w:lang w:val="en-US"/>
        </w:rPr>
        <w:t xml:space="preserve">This program is free software: you can redistribute it and/or modify it under the terms of the GNU Lesser General Public License as published by the Free Software Foundation, either version 3 of the License. </w:t>
      </w:r>
    </w:p>
    <w:p w:rsidR="00D402A5" w:rsidRPr="00DE378B" w:rsidRDefault="00D402A5" w:rsidP="00C12346">
      <w:pPr>
        <w:pStyle w:val="Default"/>
        <w:rPr>
          <w:szCs w:val="22"/>
          <w:lang w:val="en-US"/>
        </w:rPr>
      </w:pPr>
    </w:p>
    <w:p w:rsidR="00BA6F40" w:rsidRDefault="00BA6F40" w:rsidP="00C12346">
      <w:pPr>
        <w:pStyle w:val="Default"/>
        <w:rPr>
          <w:szCs w:val="22"/>
          <w:lang w:val="en-US"/>
        </w:rPr>
      </w:pPr>
      <w:r w:rsidRPr="00DE378B">
        <w:rPr>
          <w:szCs w:val="22"/>
          <w:lang w:val="en-US"/>
        </w:rPr>
        <w:t xml:space="preserve">This program is distributed in the hope that it will be useful, but WITHOUT ANY WARRANTY; without even the implied warranty of MERCHANTABILITY or FITNESS FOR A PARTICULAR PURPOSE. See the GNU Lesser General Public License for more details. </w:t>
      </w:r>
    </w:p>
    <w:p w:rsidR="00340D05" w:rsidRPr="00DE378B" w:rsidRDefault="00340D05" w:rsidP="00C12346">
      <w:pPr>
        <w:pStyle w:val="Default"/>
        <w:rPr>
          <w:szCs w:val="22"/>
          <w:lang w:val="en-US"/>
        </w:rPr>
      </w:pPr>
    </w:p>
    <w:p w:rsidR="00EB0B9A" w:rsidRPr="00DE378B" w:rsidRDefault="00BA6F40" w:rsidP="00C12346">
      <w:pPr>
        <w:pStyle w:val="Titre1"/>
        <w:spacing w:before="0"/>
        <w:rPr>
          <w:b w:val="0"/>
          <w:color w:val="auto"/>
          <w:sz w:val="24"/>
          <w:szCs w:val="22"/>
        </w:rPr>
      </w:pPr>
      <w:bookmarkStart w:id="0" w:name="_Toc388789626"/>
      <w:bookmarkStart w:id="1" w:name="_Toc388789950"/>
      <w:bookmarkStart w:id="2" w:name="_Toc388795342"/>
      <w:bookmarkStart w:id="3" w:name="_Toc388799227"/>
      <w:bookmarkStart w:id="4" w:name="_Toc388799837"/>
      <w:r w:rsidRPr="00DE378B">
        <w:rPr>
          <w:b w:val="0"/>
          <w:color w:val="auto"/>
          <w:sz w:val="24"/>
          <w:szCs w:val="22"/>
        </w:rPr>
        <w:t>You should have received a copy of the GNU Lesser General Public License along with this program. If not, see</w:t>
      </w:r>
      <w:r w:rsidR="00D402A5" w:rsidRPr="00DE378B">
        <w:rPr>
          <w:b w:val="0"/>
          <w:color w:val="auto"/>
          <w:sz w:val="24"/>
          <w:szCs w:val="22"/>
        </w:rPr>
        <w:t xml:space="preserve"> </w:t>
      </w:r>
      <w:hyperlink r:id="rId16" w:history="1">
        <w:r w:rsidR="00D402A5" w:rsidRPr="00DE378B">
          <w:rPr>
            <w:rStyle w:val="Lienhypertexte"/>
            <w:b w:val="0"/>
            <w:sz w:val="24"/>
            <w:szCs w:val="22"/>
          </w:rPr>
          <w:t>http://www.gnu.org/licenses/</w:t>
        </w:r>
      </w:hyperlink>
      <w:r w:rsidR="00D402A5" w:rsidRPr="00DE378B">
        <w:rPr>
          <w:b w:val="0"/>
          <w:color w:val="auto"/>
          <w:sz w:val="24"/>
          <w:szCs w:val="22"/>
        </w:rPr>
        <w:t>.</w:t>
      </w:r>
      <w:bookmarkEnd w:id="0"/>
      <w:bookmarkEnd w:id="1"/>
      <w:bookmarkEnd w:id="2"/>
      <w:bookmarkEnd w:id="3"/>
      <w:bookmarkEnd w:id="4"/>
    </w:p>
    <w:p w:rsidR="00D402A5" w:rsidRDefault="00D402A5" w:rsidP="00C12346">
      <w:pPr>
        <w:spacing w:after="0"/>
      </w:pPr>
    </w:p>
    <w:p w:rsidR="00D402A5" w:rsidRDefault="00D402A5" w:rsidP="00C12346">
      <w:pPr>
        <w:spacing w:after="0"/>
      </w:pPr>
    </w:p>
    <w:p w:rsidR="00C12346" w:rsidRPr="00340D05" w:rsidRDefault="00340D05" w:rsidP="00340D05">
      <w:r>
        <w:br w:type="page"/>
      </w:r>
    </w:p>
    <w:p w:rsidR="00EE4F2D" w:rsidRPr="00F54A67" w:rsidRDefault="00DE378B" w:rsidP="00C12346">
      <w:pPr>
        <w:pStyle w:val="Default"/>
        <w:rPr>
          <w:b/>
          <w:bCs/>
          <w:sz w:val="28"/>
          <w:szCs w:val="28"/>
          <w:lang w:val="en-US"/>
        </w:rPr>
      </w:pPr>
      <w:r w:rsidRPr="00F54A67">
        <w:rPr>
          <w:b/>
          <w:bCs/>
          <w:sz w:val="28"/>
          <w:szCs w:val="28"/>
          <w:lang w:val="en-US"/>
        </w:rPr>
        <w:lastRenderedPageBreak/>
        <w:t xml:space="preserve">Partners </w:t>
      </w:r>
    </w:p>
    <w:p w:rsidR="00EE4F2D" w:rsidRPr="00F54A67" w:rsidRDefault="00EE4F2D" w:rsidP="00C12346">
      <w:pPr>
        <w:pStyle w:val="Default"/>
        <w:rPr>
          <w:b/>
          <w:bCs/>
          <w:sz w:val="28"/>
          <w:szCs w:val="28"/>
          <w:lang w:val="en-US"/>
        </w:rPr>
      </w:pPr>
    </w:p>
    <w:p w:rsidR="00DE378B" w:rsidRPr="002F5070" w:rsidRDefault="00DE378B" w:rsidP="00C12346">
      <w:pPr>
        <w:spacing w:after="0"/>
        <w:rPr>
          <w:rFonts w:ascii="Calibri" w:hAnsi="Calibri"/>
          <w:sz w:val="24"/>
          <w:szCs w:val="24"/>
        </w:rPr>
      </w:pPr>
      <w:r w:rsidRPr="002F5070">
        <w:rPr>
          <w:rFonts w:ascii="Calibri" w:hAnsi="Calibri"/>
          <w:sz w:val="24"/>
          <w:szCs w:val="24"/>
        </w:rPr>
        <w:t>The authors would like to thank all the members of the BVH-CESR for their collaboration. This work has been supported by the Google Digital Humanities research Awards given to the Computer Science Laboratory of Tours (RFAI team).</w:t>
      </w:r>
    </w:p>
    <w:p w:rsidR="00C12346" w:rsidRDefault="00C12346" w:rsidP="00C12346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116"/>
        <w:gridCol w:w="3531"/>
      </w:tblGrid>
      <w:tr w:rsidR="00DE378B" w:rsidTr="00EE4F2D">
        <w:trPr>
          <w:trHeight w:val="1503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jc w:val="center"/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5CEC648B" wp14:editId="73DA19B6">
                  <wp:extent cx="1214755" cy="927735"/>
                  <wp:effectExtent l="0" t="0" r="4445" b="571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55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DE378B" w:rsidRDefault="00DE378B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</w:p>
          <w:p w:rsidR="00DE378B" w:rsidRDefault="00DE378B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</w:p>
          <w:p w:rsidR="00DE378B" w:rsidRDefault="001F698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18" w:history="1">
              <w:r w:rsidR="00DE378B" w:rsidRPr="007569B3">
                <w:rPr>
                  <w:rStyle w:val="Lienhypertexte"/>
                  <w:sz w:val="22"/>
                  <w:szCs w:val="22"/>
                  <w:lang w:val="en-US"/>
                </w:rPr>
                <w:t>http://international.univ-tours.fr/</w:t>
              </w:r>
            </w:hyperlink>
          </w:p>
          <w:p w:rsidR="00DE378B" w:rsidRDefault="00DE378B" w:rsidP="00C12346">
            <w:pPr>
              <w:rPr>
                <w:sz w:val="24"/>
                <w:szCs w:val="24"/>
              </w:rPr>
            </w:pPr>
          </w:p>
        </w:tc>
      </w:tr>
      <w:tr w:rsidR="00DE378B" w:rsidTr="00EE4F2D">
        <w:trPr>
          <w:trHeight w:val="1503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anchor distT="0" distB="0" distL="114300" distR="114300" simplePos="0" relativeHeight="251662336" behindDoc="0" locked="0" layoutInCell="1" allowOverlap="1" wp14:anchorId="11194691" wp14:editId="11B4EE70">
                  <wp:simplePos x="0" y="0"/>
                  <wp:positionH relativeFrom="column">
                    <wp:posOffset>391918</wp:posOffset>
                  </wp:positionH>
                  <wp:positionV relativeFrom="paragraph">
                    <wp:posOffset>4161</wp:posOffset>
                  </wp:positionV>
                  <wp:extent cx="1938020" cy="832485"/>
                  <wp:effectExtent l="0" t="0" r="5080" b="5715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45" w:type="dxa"/>
            <w:vAlign w:val="center"/>
          </w:tcPr>
          <w:p w:rsidR="00DE378B" w:rsidRPr="00DE378B" w:rsidRDefault="001F698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20" w:history="1">
              <w:r w:rsidR="00DE378B" w:rsidRPr="007569B3">
                <w:rPr>
                  <w:rStyle w:val="Lienhypertexte"/>
                  <w:sz w:val="22"/>
                  <w:szCs w:val="22"/>
                  <w:lang w:val="en-US"/>
                </w:rPr>
                <w:t>http://polytech.univ-tours.fr/</w:t>
              </w:r>
            </w:hyperlink>
          </w:p>
        </w:tc>
      </w:tr>
      <w:tr w:rsidR="00DE378B" w:rsidTr="00EE4F2D">
        <w:trPr>
          <w:trHeight w:val="1503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jc w:val="center"/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652BF648" wp14:editId="62941FD1">
                  <wp:extent cx="791845" cy="927735"/>
                  <wp:effectExtent l="0" t="0" r="8255" b="571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45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DE378B" w:rsidRPr="00DE378B" w:rsidRDefault="001F698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22" w:history="1">
              <w:r w:rsidR="00DE378B" w:rsidRPr="007569B3">
                <w:rPr>
                  <w:rStyle w:val="Lienhypertexte"/>
                  <w:sz w:val="22"/>
                  <w:szCs w:val="22"/>
                  <w:lang w:val="en-US"/>
                </w:rPr>
                <w:t>http://www.li.univ-tours.fr/</w:t>
              </w:r>
            </w:hyperlink>
          </w:p>
        </w:tc>
      </w:tr>
      <w:tr w:rsidR="00DE378B" w:rsidTr="00EE4F2D">
        <w:trPr>
          <w:trHeight w:val="1503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jc w:val="center"/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679571D6" wp14:editId="6B3D0192">
                  <wp:extent cx="1746885" cy="914400"/>
                  <wp:effectExtent l="0" t="0" r="571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88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DB3642" w:rsidRPr="00DE378B" w:rsidRDefault="001F698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24" w:history="1">
              <w:r w:rsidR="00DB3642" w:rsidRPr="007569B3">
                <w:rPr>
                  <w:rStyle w:val="Lienhypertexte"/>
                  <w:sz w:val="22"/>
                  <w:szCs w:val="22"/>
                  <w:lang w:val="en-US"/>
                </w:rPr>
                <w:t>http://www.rfai.li.univ-tours.fr/</w:t>
              </w:r>
            </w:hyperlink>
          </w:p>
        </w:tc>
      </w:tr>
      <w:tr w:rsidR="00DE378B" w:rsidTr="00EE4F2D">
        <w:trPr>
          <w:trHeight w:val="1503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jc w:val="center"/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1E722E49" wp14:editId="1D665DE5">
                  <wp:extent cx="2470150" cy="927735"/>
                  <wp:effectExtent l="0" t="0" r="6350" b="571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0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DB3642" w:rsidRPr="00DE378B" w:rsidRDefault="001F698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26" w:history="1">
              <w:r w:rsidR="00DB3642" w:rsidRPr="007569B3">
                <w:rPr>
                  <w:rStyle w:val="Lienhypertexte"/>
                  <w:sz w:val="22"/>
                  <w:szCs w:val="22"/>
                  <w:lang w:val="en-US"/>
                </w:rPr>
                <w:t>http://www.google.fr/intl/en/about/</w:t>
              </w:r>
            </w:hyperlink>
          </w:p>
        </w:tc>
      </w:tr>
      <w:tr w:rsidR="00DE378B" w:rsidTr="00EE4F2D">
        <w:trPr>
          <w:trHeight w:val="1622"/>
          <w:jc w:val="center"/>
        </w:trPr>
        <w:tc>
          <w:tcPr>
            <w:tcW w:w="3245" w:type="dxa"/>
            <w:vAlign w:val="center"/>
          </w:tcPr>
          <w:p w:rsidR="00DE378B" w:rsidRDefault="00DE378B" w:rsidP="00C12346">
            <w:pPr>
              <w:jc w:val="center"/>
              <w:rPr>
                <w:sz w:val="24"/>
                <w:szCs w:val="24"/>
              </w:rPr>
            </w:pPr>
            <w:r w:rsidRPr="00DE378B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7B2CD695" wp14:editId="0230FB68">
                  <wp:extent cx="982345" cy="518795"/>
                  <wp:effectExtent l="0" t="0" r="825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34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DB3642" w:rsidRPr="00DE378B" w:rsidRDefault="001F698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28" w:history="1">
              <w:r w:rsidR="00DB3642" w:rsidRPr="007569B3">
                <w:rPr>
                  <w:rStyle w:val="Lienhypertexte"/>
                  <w:sz w:val="22"/>
                  <w:szCs w:val="22"/>
                  <w:lang w:val="en-US"/>
                </w:rPr>
                <w:t>http://cesr.univ-tours.fr/</w:t>
              </w:r>
            </w:hyperlink>
          </w:p>
        </w:tc>
      </w:tr>
      <w:tr w:rsidR="00DE378B" w:rsidTr="00EE4F2D">
        <w:trPr>
          <w:trHeight w:val="1391"/>
          <w:jc w:val="center"/>
        </w:trPr>
        <w:tc>
          <w:tcPr>
            <w:tcW w:w="3245" w:type="dxa"/>
            <w:vAlign w:val="center"/>
          </w:tcPr>
          <w:p w:rsidR="00DE378B" w:rsidRDefault="00EE4F2D" w:rsidP="00C12346">
            <w:pPr>
              <w:jc w:val="center"/>
              <w:rPr>
                <w:sz w:val="24"/>
                <w:szCs w:val="24"/>
              </w:rPr>
            </w:pPr>
            <w:r w:rsidRPr="00EE4F2D">
              <w:rPr>
                <w:noProof/>
                <w:sz w:val="24"/>
                <w:szCs w:val="24"/>
                <w:lang w:val="fr-FR" w:eastAsia="zh-CN"/>
              </w:rPr>
              <w:drawing>
                <wp:inline distT="0" distB="0" distL="0" distR="0" wp14:anchorId="2C298033" wp14:editId="4F27FFF1">
                  <wp:extent cx="1023620" cy="791845"/>
                  <wp:effectExtent l="0" t="0" r="5080" b="825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79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center"/>
          </w:tcPr>
          <w:p w:rsidR="00EE4F2D" w:rsidRPr="00EE4F2D" w:rsidRDefault="001F6983" w:rsidP="00C1234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hyperlink r:id="rId30" w:history="1">
              <w:r w:rsidR="00EE4F2D" w:rsidRPr="007569B3">
                <w:rPr>
                  <w:rStyle w:val="Lienhypertexte"/>
                  <w:sz w:val="22"/>
                  <w:szCs w:val="22"/>
                  <w:lang w:val="en-US"/>
                </w:rPr>
                <w:t>http://www.bvh.univ-tours.fr/</w:t>
              </w:r>
            </w:hyperlink>
          </w:p>
        </w:tc>
      </w:tr>
    </w:tbl>
    <w:p w:rsidR="00BB6DC1" w:rsidRDefault="00BB6DC1" w:rsidP="00BB6DC1">
      <w:pPr>
        <w:pStyle w:val="Titre3"/>
        <w:rPr>
          <w:lang w:val="fr-FR"/>
        </w:rPr>
      </w:pPr>
      <w:bookmarkStart w:id="5" w:name="_Toc388795343"/>
      <w:bookmarkStart w:id="6" w:name="_Toc388799838"/>
      <w:r>
        <w:rPr>
          <w:lang w:val="fr-FR"/>
        </w:rPr>
        <w:lastRenderedPageBreak/>
        <w:t>Content</w:t>
      </w:r>
      <w:bookmarkEnd w:id="5"/>
      <w:bookmarkEnd w:id="6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5951411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65E2D" w:rsidRPr="00C85308" w:rsidRDefault="0061050C" w:rsidP="00C85308">
          <w:pPr>
            <w:pStyle w:val="En-ttedetabledesmatires"/>
            <w:rPr>
              <w:color w:val="F07F09" w:themeColor="accent1"/>
              <w:sz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99837" w:history="1"/>
        </w:p>
        <w:p w:rsidR="00165E2D" w:rsidRDefault="001F698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38" w:history="1">
            <w:r w:rsidR="00165E2D" w:rsidRPr="004B0696">
              <w:rPr>
                <w:rStyle w:val="Lienhypertexte"/>
                <w:noProof/>
                <w:lang w:val="fr-FR"/>
              </w:rPr>
              <w:t>Content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_Toc388799838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E261DB">
              <w:rPr>
                <w:noProof/>
                <w:webHidden/>
              </w:rPr>
              <w:t>5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78370E" w:rsidRDefault="0078370E">
          <w:pPr>
            <w:pStyle w:val="TM2"/>
            <w:rPr>
              <w:rStyle w:val="Lienhypertexte"/>
            </w:rPr>
          </w:pPr>
        </w:p>
        <w:p w:rsidR="00165E2D" w:rsidRDefault="001F6983">
          <w:pPr>
            <w:pStyle w:val="TM2"/>
            <w:rPr>
              <w:b w:val="0"/>
              <w:i w:val="0"/>
              <w:lang w:val="fr-FR" w:eastAsia="fr-FR"/>
            </w:rPr>
          </w:pPr>
          <w:hyperlink w:anchor="_Toc388799839" w:history="1">
            <w:r w:rsidR="00165E2D" w:rsidRPr="004B0696">
              <w:rPr>
                <w:rStyle w:val="Lienhypertexte"/>
              </w:rPr>
              <w:t>PART I</w:t>
            </w:r>
          </w:hyperlink>
          <w:r w:rsidR="00165E2D" w:rsidRPr="00165E2D">
            <w:rPr>
              <w:rStyle w:val="Lienhypertexte"/>
              <w:i w:val="0"/>
              <w:color w:val="auto"/>
              <w:u w:val="none"/>
            </w:rPr>
            <w:t xml:space="preserve"> - </w:t>
          </w:r>
          <w:hyperlink w:anchor="_Toc388799840" w:history="1">
            <w:r w:rsidR="00165E2D" w:rsidRPr="004B0696">
              <w:rPr>
                <w:rStyle w:val="Lienhypertexte"/>
              </w:rPr>
              <w:t>DEVELOPMENT TOOLS</w:t>
            </w:r>
            <w:r w:rsidR="00165E2D">
              <w:rPr>
                <w:webHidden/>
              </w:rPr>
              <w:tab/>
            </w:r>
            <w:r w:rsidR="00165E2D">
              <w:rPr>
                <w:webHidden/>
              </w:rPr>
              <w:fldChar w:fldCharType="begin"/>
            </w:r>
            <w:r w:rsidR="00165E2D">
              <w:rPr>
                <w:webHidden/>
              </w:rPr>
              <w:instrText xml:space="preserve"> PAGEREF _Toc388799840 \h </w:instrText>
            </w:r>
            <w:r w:rsidR="00165E2D">
              <w:rPr>
                <w:webHidden/>
              </w:rPr>
            </w:r>
            <w:r w:rsidR="00165E2D">
              <w:rPr>
                <w:webHidden/>
              </w:rPr>
              <w:fldChar w:fldCharType="separate"/>
            </w:r>
            <w:r w:rsidR="00E261DB">
              <w:rPr>
                <w:webHidden/>
              </w:rPr>
              <w:t>7</w:t>
            </w:r>
            <w:r w:rsidR="00165E2D">
              <w:rPr>
                <w:webHidden/>
              </w:rPr>
              <w:fldChar w:fldCharType="end"/>
            </w:r>
          </w:hyperlink>
        </w:p>
        <w:p w:rsidR="00165E2D" w:rsidRDefault="001F698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41" w:history="1">
            <w:r w:rsidR="00165E2D" w:rsidRPr="004B0696">
              <w:rPr>
                <w:rStyle w:val="Lienhypertexte"/>
                <w:noProof/>
              </w:rPr>
              <w:t>Development constraints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_Toc388799841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E261DB">
              <w:rPr>
                <w:noProof/>
                <w:webHidden/>
              </w:rPr>
              <w:t>8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78370E" w:rsidRDefault="0078370E">
          <w:pPr>
            <w:pStyle w:val="TM2"/>
            <w:rPr>
              <w:rStyle w:val="Lienhypertexte"/>
            </w:rPr>
          </w:pPr>
        </w:p>
        <w:p w:rsidR="00165E2D" w:rsidRDefault="001F6983">
          <w:pPr>
            <w:pStyle w:val="TM2"/>
            <w:rPr>
              <w:b w:val="0"/>
              <w:i w:val="0"/>
              <w:lang w:val="fr-FR" w:eastAsia="fr-FR"/>
            </w:rPr>
          </w:pPr>
          <w:hyperlink w:anchor="_Toc388799842" w:history="1">
            <w:r w:rsidR="00165E2D" w:rsidRPr="004B0696">
              <w:rPr>
                <w:rStyle w:val="Lienhypertexte"/>
              </w:rPr>
              <w:t>PART II</w:t>
            </w:r>
          </w:hyperlink>
          <w:r w:rsidR="00165E2D" w:rsidRPr="00165E2D">
            <w:rPr>
              <w:rStyle w:val="Lienhypertexte"/>
              <w:i w:val="0"/>
              <w:color w:val="auto"/>
              <w:u w:val="none"/>
            </w:rPr>
            <w:t xml:space="preserve"> - </w:t>
          </w:r>
          <w:hyperlink w:anchor="_Toc388799843" w:history="1">
            <w:r w:rsidR="00165E2D" w:rsidRPr="004B0696">
              <w:rPr>
                <w:rStyle w:val="Lienhypertexte"/>
              </w:rPr>
              <w:t>SOLUTION ARCHITECTURE</w:t>
            </w:r>
            <w:r w:rsidR="00165E2D">
              <w:rPr>
                <w:webHidden/>
              </w:rPr>
              <w:tab/>
            </w:r>
            <w:r w:rsidR="00165E2D">
              <w:rPr>
                <w:webHidden/>
              </w:rPr>
              <w:fldChar w:fldCharType="begin"/>
            </w:r>
            <w:r w:rsidR="00165E2D">
              <w:rPr>
                <w:webHidden/>
              </w:rPr>
              <w:instrText xml:space="preserve"> PAGEREF _Toc388799843 \h </w:instrText>
            </w:r>
            <w:r w:rsidR="00165E2D">
              <w:rPr>
                <w:webHidden/>
              </w:rPr>
            </w:r>
            <w:r w:rsidR="00165E2D">
              <w:rPr>
                <w:webHidden/>
              </w:rPr>
              <w:fldChar w:fldCharType="separate"/>
            </w:r>
            <w:r w:rsidR="00E261DB">
              <w:rPr>
                <w:webHidden/>
              </w:rPr>
              <w:t>9</w:t>
            </w:r>
            <w:r w:rsidR="00165E2D">
              <w:rPr>
                <w:webHidden/>
              </w:rPr>
              <w:fldChar w:fldCharType="end"/>
            </w:r>
          </w:hyperlink>
        </w:p>
        <w:p w:rsidR="00165E2D" w:rsidRDefault="001F698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44" w:history="1">
            <w:r w:rsidR="00165E2D" w:rsidRPr="004B0696">
              <w:rPr>
                <w:rStyle w:val="Lienhypertexte"/>
                <w:noProof/>
              </w:rPr>
              <w:t>Projects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_Toc388799844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E261DB">
              <w:rPr>
                <w:noProof/>
                <w:webHidden/>
              </w:rPr>
              <w:t>10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1F698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45" w:history="1">
            <w:r w:rsidR="00165E2D" w:rsidRPr="004B0696">
              <w:rPr>
                <w:rStyle w:val="Lienhypertexte"/>
                <w:noProof/>
              </w:rPr>
              <w:t>Package diagram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_Toc388799845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E261DB">
              <w:rPr>
                <w:noProof/>
                <w:webHidden/>
              </w:rPr>
              <w:t>11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78370E" w:rsidRDefault="0078370E">
          <w:pPr>
            <w:pStyle w:val="TM2"/>
            <w:rPr>
              <w:rStyle w:val="Lienhypertexte"/>
            </w:rPr>
          </w:pPr>
        </w:p>
        <w:p w:rsidR="00165E2D" w:rsidRDefault="001F6983">
          <w:pPr>
            <w:pStyle w:val="TM2"/>
            <w:rPr>
              <w:b w:val="0"/>
              <w:i w:val="0"/>
              <w:lang w:val="fr-FR" w:eastAsia="fr-FR"/>
            </w:rPr>
          </w:pPr>
          <w:hyperlink w:anchor="_Toc388799846" w:history="1">
            <w:r w:rsidR="00165E2D" w:rsidRPr="004B0696">
              <w:rPr>
                <w:rStyle w:val="Lienhypertexte"/>
              </w:rPr>
              <w:t>PART III</w:t>
            </w:r>
          </w:hyperlink>
          <w:r w:rsidR="00165E2D" w:rsidRPr="00165E2D">
            <w:rPr>
              <w:rStyle w:val="Lienhypertexte"/>
              <w:i w:val="0"/>
              <w:color w:val="auto"/>
              <w:u w:val="none"/>
            </w:rPr>
            <w:t xml:space="preserve"> - </w:t>
          </w:r>
          <w:hyperlink w:anchor="_Toc388799847" w:history="1">
            <w:r w:rsidR="00165E2D" w:rsidRPr="004B0696">
              <w:rPr>
                <w:rStyle w:val="Lienhypertexte"/>
              </w:rPr>
              <w:t>CLUSTERING METHODS &amp; DESCRIPTORS</w:t>
            </w:r>
            <w:r w:rsidR="00165E2D">
              <w:rPr>
                <w:webHidden/>
              </w:rPr>
              <w:tab/>
            </w:r>
            <w:r w:rsidR="00165E2D">
              <w:rPr>
                <w:webHidden/>
              </w:rPr>
              <w:fldChar w:fldCharType="begin"/>
            </w:r>
            <w:r w:rsidR="00165E2D">
              <w:rPr>
                <w:webHidden/>
              </w:rPr>
              <w:instrText xml:space="preserve"> PAGEREF _Toc388799847 \h </w:instrText>
            </w:r>
            <w:r w:rsidR="00165E2D">
              <w:rPr>
                <w:webHidden/>
              </w:rPr>
            </w:r>
            <w:r w:rsidR="00165E2D">
              <w:rPr>
                <w:webHidden/>
              </w:rPr>
              <w:fldChar w:fldCharType="separate"/>
            </w:r>
            <w:r w:rsidR="00E261DB">
              <w:rPr>
                <w:webHidden/>
              </w:rPr>
              <w:t>12</w:t>
            </w:r>
            <w:r w:rsidR="00165E2D">
              <w:rPr>
                <w:webHidden/>
              </w:rPr>
              <w:fldChar w:fldCharType="end"/>
            </w:r>
          </w:hyperlink>
        </w:p>
        <w:p w:rsidR="00165E2D" w:rsidRDefault="001F698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48" w:history="1">
            <w:r w:rsidR="00165E2D" w:rsidRPr="004B0696">
              <w:rPr>
                <w:rStyle w:val="Lienhypertexte"/>
                <w:noProof/>
              </w:rPr>
              <w:t>Plugins already implemented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_Toc388799848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E261DB">
              <w:rPr>
                <w:noProof/>
                <w:webHidden/>
              </w:rPr>
              <w:t>13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1F698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49" w:history="1">
            <w:r w:rsidR="00165E2D" w:rsidRPr="004B0696">
              <w:rPr>
                <w:rStyle w:val="Lienhypertexte"/>
                <w:noProof/>
              </w:rPr>
              <w:t>Develop a clustering method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_Toc388799849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E261DB">
              <w:rPr>
                <w:noProof/>
                <w:webHidden/>
              </w:rPr>
              <w:t>14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1F698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50" w:history="1">
            <w:r w:rsidR="00165E2D" w:rsidRPr="004B0696">
              <w:rPr>
                <w:rStyle w:val="Lienhypertexte"/>
                <w:noProof/>
              </w:rPr>
              <w:t>Develop a descriptor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_Toc388799850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E261DB">
              <w:rPr>
                <w:noProof/>
                <w:webHidden/>
              </w:rPr>
              <w:t>14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1F698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51" w:history="1">
            <w:r w:rsidR="00165E2D" w:rsidRPr="004B0696">
              <w:rPr>
                <w:rStyle w:val="Lienhypertexte"/>
                <w:noProof/>
              </w:rPr>
              <w:t>Develop a document reader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_Toc388799851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E261DB">
              <w:rPr>
                <w:noProof/>
                <w:webHidden/>
              </w:rPr>
              <w:t>14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1F698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52" w:history="1">
            <w:r w:rsidR="00165E2D" w:rsidRPr="004B0696">
              <w:rPr>
                <w:rStyle w:val="Lienhypertexte"/>
                <w:noProof/>
              </w:rPr>
              <w:t>Add a clustering method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_Toc388799852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E261DB">
              <w:rPr>
                <w:noProof/>
                <w:webHidden/>
              </w:rPr>
              <w:t>15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165E2D" w:rsidRDefault="001F6983">
          <w:pPr>
            <w:pStyle w:val="TM3"/>
            <w:tabs>
              <w:tab w:val="right" w:leader="dot" w:pos="9350"/>
            </w:tabs>
            <w:rPr>
              <w:noProof/>
              <w:lang w:val="fr-FR" w:eastAsia="fr-FR"/>
            </w:rPr>
          </w:pPr>
          <w:hyperlink w:anchor="_Toc388799853" w:history="1">
            <w:r w:rsidR="00165E2D" w:rsidRPr="004B0696">
              <w:rPr>
                <w:rStyle w:val="Lienhypertexte"/>
                <w:noProof/>
              </w:rPr>
              <w:t>Add a descriptor</w:t>
            </w:r>
            <w:r w:rsidR="00165E2D">
              <w:rPr>
                <w:noProof/>
                <w:webHidden/>
              </w:rPr>
              <w:tab/>
            </w:r>
            <w:r w:rsidR="00165E2D">
              <w:rPr>
                <w:noProof/>
                <w:webHidden/>
              </w:rPr>
              <w:fldChar w:fldCharType="begin"/>
            </w:r>
            <w:r w:rsidR="00165E2D">
              <w:rPr>
                <w:noProof/>
                <w:webHidden/>
              </w:rPr>
              <w:instrText xml:space="preserve"> PAGEREF _Toc388799853 \h </w:instrText>
            </w:r>
            <w:r w:rsidR="00165E2D">
              <w:rPr>
                <w:noProof/>
                <w:webHidden/>
              </w:rPr>
            </w:r>
            <w:r w:rsidR="00165E2D">
              <w:rPr>
                <w:noProof/>
                <w:webHidden/>
              </w:rPr>
              <w:fldChar w:fldCharType="separate"/>
            </w:r>
            <w:r w:rsidR="00E261DB">
              <w:rPr>
                <w:noProof/>
                <w:webHidden/>
              </w:rPr>
              <w:t>15</w:t>
            </w:r>
            <w:r w:rsidR="00165E2D">
              <w:rPr>
                <w:noProof/>
                <w:webHidden/>
              </w:rPr>
              <w:fldChar w:fldCharType="end"/>
            </w:r>
          </w:hyperlink>
        </w:p>
        <w:p w:rsidR="0061050C" w:rsidRDefault="0061050C">
          <w:r>
            <w:rPr>
              <w:b/>
              <w:bCs/>
            </w:rPr>
            <w:fldChar w:fldCharType="end"/>
          </w:r>
        </w:p>
      </w:sdtContent>
    </w:sdt>
    <w:p w:rsidR="00D5515E" w:rsidRDefault="00D5515E" w:rsidP="0061050C">
      <w:pPr>
        <w:pStyle w:val="En-ttedetabledesmatires"/>
      </w:pPr>
    </w:p>
    <w:p w:rsidR="00340D05" w:rsidRDefault="00340D05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Default="006B2F1C" w:rsidP="00340D05">
      <w:pPr>
        <w:rPr>
          <w:sz w:val="24"/>
          <w:szCs w:val="24"/>
        </w:rPr>
      </w:pPr>
    </w:p>
    <w:p w:rsidR="006B2F1C" w:rsidRPr="00CF0EDD" w:rsidRDefault="006B2F1C" w:rsidP="00340D05">
      <w:pPr>
        <w:rPr>
          <w:sz w:val="24"/>
          <w:szCs w:val="24"/>
        </w:rPr>
      </w:pPr>
    </w:p>
    <w:p w:rsidR="00D16AF5" w:rsidRDefault="00D16AF5" w:rsidP="007A511B">
      <w:pPr>
        <w:spacing w:after="0"/>
        <w:rPr>
          <w:sz w:val="36"/>
        </w:rPr>
      </w:pPr>
    </w:p>
    <w:p w:rsidR="006B2F1C" w:rsidRDefault="006B2F1C" w:rsidP="007A511B">
      <w:pPr>
        <w:spacing w:after="0"/>
        <w:rPr>
          <w:sz w:val="36"/>
        </w:rPr>
      </w:pPr>
    </w:p>
    <w:p w:rsidR="006B2F1C" w:rsidRDefault="006B2F1C" w:rsidP="006B2F1C">
      <w:r>
        <w:br w:type="page"/>
      </w:r>
    </w:p>
    <w:p w:rsidR="00797366" w:rsidRPr="00797366" w:rsidRDefault="00797366" w:rsidP="00797366">
      <w:pPr>
        <w:spacing w:after="0"/>
        <w:rPr>
          <w:sz w:val="36"/>
          <w:szCs w:val="36"/>
        </w:rPr>
      </w:pPr>
    </w:p>
    <w:p w:rsidR="00797366" w:rsidRPr="00797366" w:rsidRDefault="00797366" w:rsidP="00797366">
      <w:pPr>
        <w:spacing w:after="0"/>
        <w:rPr>
          <w:sz w:val="36"/>
          <w:szCs w:val="36"/>
        </w:rPr>
      </w:pPr>
    </w:p>
    <w:p w:rsidR="00797366" w:rsidRPr="00797366" w:rsidRDefault="00797366" w:rsidP="00797366">
      <w:pPr>
        <w:spacing w:after="0"/>
        <w:rPr>
          <w:sz w:val="36"/>
          <w:szCs w:val="36"/>
        </w:rPr>
      </w:pPr>
    </w:p>
    <w:p w:rsidR="00797366" w:rsidRPr="00797366" w:rsidRDefault="00797366" w:rsidP="00797366">
      <w:pPr>
        <w:spacing w:after="0"/>
        <w:rPr>
          <w:sz w:val="36"/>
          <w:szCs w:val="36"/>
        </w:rPr>
      </w:pPr>
    </w:p>
    <w:p w:rsidR="00797366" w:rsidRPr="00797366" w:rsidRDefault="00797366" w:rsidP="00797366">
      <w:pPr>
        <w:spacing w:after="0"/>
        <w:rPr>
          <w:sz w:val="36"/>
        </w:rPr>
      </w:pPr>
    </w:p>
    <w:p w:rsidR="0061050C" w:rsidRDefault="0061050C" w:rsidP="006B2F1C">
      <w:pPr>
        <w:pStyle w:val="Titre2"/>
      </w:pPr>
      <w:bookmarkStart w:id="7" w:name="_Toc388799839"/>
      <w:r>
        <w:t>PART I</w:t>
      </w:r>
      <w:bookmarkEnd w:id="7"/>
    </w:p>
    <w:p w:rsidR="006B2F1C" w:rsidRDefault="006B2F1C" w:rsidP="006B2F1C">
      <w:pPr>
        <w:pStyle w:val="Titre2"/>
      </w:pPr>
      <w:bookmarkStart w:id="8" w:name="_Toc388799840"/>
      <w:r>
        <w:t>DEVELOPMENT TOOLS</w:t>
      </w:r>
      <w:bookmarkEnd w:id="8"/>
    </w:p>
    <w:p w:rsidR="00914CB3" w:rsidRDefault="006B2F1C" w:rsidP="00914CB3">
      <w:r>
        <w:br w:type="page"/>
      </w:r>
    </w:p>
    <w:p w:rsidR="00914CB3" w:rsidRDefault="00914CB3" w:rsidP="00914CB3">
      <w:pPr>
        <w:pStyle w:val="Titre3"/>
      </w:pPr>
      <w:bookmarkStart w:id="9" w:name="_Toc388799841"/>
      <w:r>
        <w:lastRenderedPageBreak/>
        <w:t>Development constraints</w:t>
      </w:r>
      <w:bookmarkEnd w:id="9"/>
    </w:p>
    <w:p w:rsidR="00914CB3" w:rsidRDefault="00914CB3" w:rsidP="00914CB3">
      <w:pPr>
        <w:jc w:val="both"/>
      </w:pPr>
    </w:p>
    <w:p w:rsidR="00914CB3" w:rsidRDefault="00914CB3" w:rsidP="00914CB3">
      <w:pPr>
        <w:pStyle w:val="Paragraphedeliste"/>
        <w:numPr>
          <w:ilvl w:val="0"/>
          <w:numId w:val="27"/>
        </w:numPr>
        <w:jc w:val="both"/>
        <w:rPr>
          <w:sz w:val="24"/>
        </w:rPr>
      </w:pPr>
      <w:r w:rsidRPr="00914CB3">
        <w:rPr>
          <w:b/>
          <w:sz w:val="24"/>
        </w:rPr>
        <w:t>IDE</w:t>
      </w:r>
      <w:r w:rsidRPr="00914CB3">
        <w:rPr>
          <w:sz w:val="24"/>
        </w:rPr>
        <w:t xml:space="preserve"> : Visual Studio 2012</w:t>
      </w:r>
    </w:p>
    <w:p w:rsidR="00914CB3" w:rsidRPr="00914CB3" w:rsidRDefault="00914CB3" w:rsidP="00914CB3">
      <w:pPr>
        <w:pStyle w:val="Paragraphedeliste"/>
        <w:jc w:val="both"/>
        <w:rPr>
          <w:sz w:val="24"/>
        </w:rPr>
      </w:pPr>
    </w:p>
    <w:p w:rsidR="00982C36" w:rsidRPr="00982C36" w:rsidRDefault="00914CB3" w:rsidP="00982C36">
      <w:pPr>
        <w:pStyle w:val="Paragraphedeliste"/>
        <w:numPr>
          <w:ilvl w:val="0"/>
          <w:numId w:val="27"/>
        </w:numPr>
        <w:jc w:val="both"/>
        <w:rPr>
          <w:sz w:val="24"/>
        </w:rPr>
      </w:pPr>
      <w:r w:rsidRPr="00914CB3">
        <w:rPr>
          <w:b/>
          <w:sz w:val="24"/>
        </w:rPr>
        <w:t>Language</w:t>
      </w:r>
      <w:r>
        <w:rPr>
          <w:sz w:val="24"/>
        </w:rPr>
        <w:t xml:space="preserve"> : C</w:t>
      </w:r>
      <w:r w:rsidRPr="00914CB3">
        <w:rPr>
          <w:sz w:val="24"/>
        </w:rPr>
        <w:t># with .NET 4</w:t>
      </w:r>
      <w:r w:rsidR="00FF2BA9">
        <w:rPr>
          <w:sz w:val="24"/>
        </w:rPr>
        <w:t>.5 F</w:t>
      </w:r>
      <w:r w:rsidRPr="00914CB3">
        <w:rPr>
          <w:sz w:val="24"/>
        </w:rPr>
        <w:t>ramework</w:t>
      </w:r>
    </w:p>
    <w:p w:rsidR="00914CB3" w:rsidRDefault="00914CB3" w:rsidP="00914CB3">
      <w:pPr>
        <w:pStyle w:val="Paragraphedeliste"/>
        <w:jc w:val="both"/>
        <w:rPr>
          <w:sz w:val="24"/>
        </w:rPr>
      </w:pPr>
    </w:p>
    <w:p w:rsidR="00914CB3" w:rsidRPr="00914CB3" w:rsidRDefault="00914CB3" w:rsidP="00914CB3">
      <w:pPr>
        <w:pStyle w:val="Paragraphedeliste"/>
        <w:jc w:val="both"/>
        <w:rPr>
          <w:sz w:val="24"/>
        </w:rPr>
      </w:pPr>
    </w:p>
    <w:p w:rsidR="00914CB3" w:rsidRDefault="00914CB3" w:rsidP="00914CB3">
      <w:r>
        <w:t xml:space="preserve">If the developer wants to </w:t>
      </w:r>
      <w:r w:rsidR="00163DF3">
        <w:t xml:space="preserve">modify the RETRO </w:t>
      </w:r>
      <w:r w:rsidR="001B4A44">
        <w:t>source code he has</w:t>
      </w:r>
      <w:r w:rsidR="00163DF3">
        <w:t xml:space="preserve"> to develop in </w:t>
      </w:r>
      <w:r w:rsidR="00163DF3" w:rsidRPr="00301B67">
        <w:rPr>
          <w:b/>
        </w:rPr>
        <w:t>C#</w:t>
      </w:r>
      <w:r w:rsidR="00163DF3">
        <w:t xml:space="preserve"> and use at </w:t>
      </w:r>
      <w:proofErr w:type="gramStart"/>
      <w:r w:rsidR="00163DF3">
        <w:t>least  the</w:t>
      </w:r>
      <w:proofErr w:type="gramEnd"/>
      <w:r w:rsidR="00163DF3">
        <w:t xml:space="preserve"> </w:t>
      </w:r>
      <w:r w:rsidR="00163DF3" w:rsidRPr="00301B67">
        <w:rPr>
          <w:b/>
        </w:rPr>
        <w:t>4.5 version of .NET</w:t>
      </w:r>
      <w:r w:rsidR="00163DF3">
        <w:t xml:space="preserve"> fra</w:t>
      </w:r>
      <w:r w:rsidR="00982C36">
        <w:t xml:space="preserve">mework and the </w:t>
      </w:r>
      <w:r w:rsidR="00982C36" w:rsidRPr="00301B67">
        <w:rPr>
          <w:b/>
        </w:rPr>
        <w:t>2012 version of V</w:t>
      </w:r>
      <w:r w:rsidR="00163DF3" w:rsidRPr="00301B67">
        <w:rPr>
          <w:b/>
        </w:rPr>
        <w:t>isual Studio</w:t>
      </w:r>
      <w:r w:rsidR="00163DF3">
        <w:t>.</w:t>
      </w:r>
    </w:p>
    <w:p w:rsidR="00982C36" w:rsidRDefault="00982C36" w:rsidP="00914CB3">
      <w:r>
        <w:t xml:space="preserve">In addition, RETRO has been developed according the </w:t>
      </w:r>
      <w:r w:rsidRPr="00301B67">
        <w:rPr>
          <w:b/>
        </w:rPr>
        <w:t>MVVM</w:t>
      </w:r>
      <w:r>
        <w:t xml:space="preserve"> (Model – View – </w:t>
      </w:r>
      <w:proofErr w:type="spellStart"/>
      <w:r>
        <w:t>ViewModel</w:t>
      </w:r>
      <w:proofErr w:type="spellEnd"/>
      <w:r>
        <w:t xml:space="preserve">) design pattern. So it’s important the developer respect this model in developing RETRO. </w:t>
      </w:r>
    </w:p>
    <w:p w:rsidR="00914CB3" w:rsidRDefault="00914CB3" w:rsidP="00914CB3"/>
    <w:p w:rsidR="006B2F1C" w:rsidRDefault="006B2F1C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982C36" w:rsidRDefault="00982C36" w:rsidP="006B2F1C"/>
    <w:p w:rsidR="00A05CD0" w:rsidRDefault="00A05CD0" w:rsidP="007A511B">
      <w:pPr>
        <w:spacing w:after="0"/>
        <w:rPr>
          <w:sz w:val="36"/>
        </w:rPr>
      </w:pPr>
    </w:p>
    <w:p w:rsidR="00797366" w:rsidRDefault="00797366" w:rsidP="00797366">
      <w:pPr>
        <w:spacing w:after="0"/>
        <w:ind w:left="57"/>
        <w:rPr>
          <w:sz w:val="36"/>
          <w:szCs w:val="36"/>
        </w:rPr>
      </w:pPr>
    </w:p>
    <w:p w:rsidR="00797366" w:rsidRPr="00797366" w:rsidRDefault="00797366" w:rsidP="00797366">
      <w:pPr>
        <w:spacing w:after="0"/>
        <w:ind w:left="57"/>
        <w:rPr>
          <w:sz w:val="36"/>
          <w:szCs w:val="36"/>
        </w:rPr>
      </w:pPr>
    </w:p>
    <w:p w:rsidR="00797366" w:rsidRPr="00797366" w:rsidRDefault="00797366" w:rsidP="00797366">
      <w:pPr>
        <w:spacing w:after="0"/>
        <w:ind w:left="57"/>
        <w:rPr>
          <w:sz w:val="36"/>
          <w:szCs w:val="36"/>
        </w:rPr>
      </w:pPr>
    </w:p>
    <w:p w:rsidR="00797366" w:rsidRPr="00797366" w:rsidRDefault="00797366" w:rsidP="00797366">
      <w:pPr>
        <w:spacing w:after="0"/>
        <w:ind w:left="57"/>
        <w:rPr>
          <w:sz w:val="36"/>
          <w:szCs w:val="36"/>
        </w:rPr>
      </w:pPr>
    </w:p>
    <w:p w:rsidR="00797366" w:rsidRPr="00797366" w:rsidRDefault="00797366" w:rsidP="00797366">
      <w:pPr>
        <w:spacing w:after="0"/>
        <w:rPr>
          <w:sz w:val="36"/>
          <w:szCs w:val="36"/>
        </w:rPr>
      </w:pPr>
    </w:p>
    <w:p w:rsidR="00F54A67" w:rsidRDefault="00F54A67" w:rsidP="00F54A67">
      <w:pPr>
        <w:pStyle w:val="Titre2"/>
      </w:pPr>
      <w:bookmarkStart w:id="10" w:name="_Toc388795344"/>
      <w:bookmarkStart w:id="11" w:name="_Toc388799842"/>
      <w:r>
        <w:t>PART I</w:t>
      </w:r>
      <w:r w:rsidR="00654899">
        <w:t>I</w:t>
      </w:r>
      <w:bookmarkEnd w:id="10"/>
      <w:bookmarkEnd w:id="11"/>
    </w:p>
    <w:p w:rsidR="00F54A67" w:rsidRPr="00F54A67" w:rsidRDefault="005E6595" w:rsidP="00F54A67">
      <w:pPr>
        <w:pStyle w:val="Titre2"/>
      </w:pPr>
      <w:bookmarkStart w:id="12" w:name="_Toc388795345"/>
      <w:bookmarkStart w:id="13" w:name="_Toc388799843"/>
      <w:r>
        <w:t>SOLUTION ARCHITECTURE</w:t>
      </w:r>
      <w:bookmarkEnd w:id="12"/>
      <w:bookmarkEnd w:id="13"/>
    </w:p>
    <w:p w:rsidR="00F54A67" w:rsidRDefault="00F54A67" w:rsidP="00C12346">
      <w:pPr>
        <w:spacing w:after="0"/>
        <w:rPr>
          <w:sz w:val="24"/>
          <w:szCs w:val="24"/>
        </w:rPr>
      </w:pPr>
    </w:p>
    <w:p w:rsidR="00F54A67" w:rsidRDefault="00F54A67" w:rsidP="00C12346">
      <w:pPr>
        <w:spacing w:after="0"/>
        <w:rPr>
          <w:sz w:val="24"/>
          <w:szCs w:val="24"/>
        </w:rPr>
      </w:pPr>
    </w:p>
    <w:p w:rsidR="00F54A67" w:rsidRDefault="00F54A67" w:rsidP="00C12346">
      <w:pPr>
        <w:spacing w:after="0"/>
        <w:rPr>
          <w:sz w:val="24"/>
          <w:szCs w:val="24"/>
        </w:rPr>
      </w:pPr>
    </w:p>
    <w:p w:rsidR="00826FEE" w:rsidRDefault="00901C9A" w:rsidP="00826FEE">
      <w:pPr>
        <w:pStyle w:val="Titre3"/>
      </w:pPr>
      <w:r>
        <w:br w:type="page"/>
      </w:r>
      <w:bookmarkStart w:id="14" w:name="_Toc388795346"/>
      <w:bookmarkStart w:id="15" w:name="_Toc388799844"/>
      <w:r w:rsidR="00826FEE">
        <w:lastRenderedPageBreak/>
        <w:t>Projects</w:t>
      </w:r>
      <w:bookmarkEnd w:id="14"/>
      <w:bookmarkEnd w:id="15"/>
    </w:p>
    <w:p w:rsidR="00826FEE" w:rsidRDefault="00826FEE" w:rsidP="00826FEE"/>
    <w:p w:rsidR="00826FEE" w:rsidRDefault="00133E23" w:rsidP="00826FEE">
      <w:pPr>
        <w:rPr>
          <w:sz w:val="24"/>
        </w:rPr>
      </w:pPr>
      <w:r>
        <w:rPr>
          <w:sz w:val="24"/>
        </w:rPr>
        <w:t>The RETRO solution</w:t>
      </w:r>
      <w:r w:rsidR="00826FEE">
        <w:rPr>
          <w:sz w:val="24"/>
        </w:rPr>
        <w:t xml:space="preserve"> comprised </w:t>
      </w:r>
      <w:r w:rsidR="00E8004F">
        <w:rPr>
          <w:sz w:val="24"/>
        </w:rPr>
        <w:t>4</w:t>
      </w:r>
      <w:r w:rsidR="00826FEE">
        <w:rPr>
          <w:sz w:val="24"/>
        </w:rPr>
        <w:t xml:space="preserve"> </w:t>
      </w:r>
      <w:proofErr w:type="gramStart"/>
      <w:r w:rsidR="00826FEE">
        <w:rPr>
          <w:sz w:val="24"/>
        </w:rPr>
        <w:t>projects :</w:t>
      </w:r>
      <w:proofErr w:type="gramEnd"/>
    </w:p>
    <w:p w:rsidR="00826FEE" w:rsidRDefault="00826FEE" w:rsidP="00826FEE">
      <w:pPr>
        <w:rPr>
          <w:sz w:val="24"/>
        </w:rPr>
      </w:pPr>
    </w:p>
    <w:p w:rsidR="00826FEE" w:rsidRDefault="003F11C7" w:rsidP="00826FEE">
      <w:pPr>
        <w:jc w:val="center"/>
        <w:rPr>
          <w:sz w:val="24"/>
        </w:rPr>
      </w:pPr>
      <w:r>
        <w:rPr>
          <w:noProof/>
          <w:lang w:val="fr-FR" w:eastAsia="zh-CN"/>
        </w:rPr>
        <w:drawing>
          <wp:inline distT="0" distB="0" distL="0" distR="0" wp14:anchorId="6930FA41" wp14:editId="09DF7831">
            <wp:extent cx="2557309" cy="11715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4447" cy="11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DF" w:rsidRDefault="00282ADF" w:rsidP="00826FEE">
      <w:pPr>
        <w:jc w:val="center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82ADF" w:rsidTr="00282ADF">
        <w:tc>
          <w:tcPr>
            <w:tcW w:w="2122" w:type="dxa"/>
          </w:tcPr>
          <w:p w:rsidR="00282ADF" w:rsidRPr="00282ADF" w:rsidRDefault="00282ADF" w:rsidP="00282ADF">
            <w:pPr>
              <w:pStyle w:val="Paragraphedeliste"/>
              <w:numPr>
                <w:ilvl w:val="0"/>
                <w:numId w:val="39"/>
              </w:numPr>
              <w:rPr>
                <w:sz w:val="24"/>
              </w:rPr>
            </w:pPr>
            <w:r w:rsidRPr="00282ADF">
              <w:rPr>
                <w:b/>
                <w:sz w:val="24"/>
              </w:rPr>
              <w:t>Plugin</w:t>
            </w:r>
            <w:r w:rsidRPr="00282ADF">
              <w:rPr>
                <w:sz w:val="24"/>
              </w:rPr>
              <w:tab/>
            </w:r>
          </w:p>
        </w:tc>
        <w:tc>
          <w:tcPr>
            <w:tcW w:w="7228" w:type="dxa"/>
          </w:tcPr>
          <w:p w:rsidR="00282ADF" w:rsidRDefault="00C1660E" w:rsidP="00826FEE">
            <w:pPr>
              <w:rPr>
                <w:sz w:val="24"/>
              </w:rPr>
            </w:pPr>
            <w:r>
              <w:rPr>
                <w:sz w:val="24"/>
              </w:rPr>
              <w:t xml:space="preserve">This project contains the </w:t>
            </w:r>
            <w:r w:rsidR="00E8004F">
              <w:rPr>
                <w:sz w:val="24"/>
              </w:rPr>
              <w:t>database object model</w:t>
            </w:r>
            <w:r>
              <w:rPr>
                <w:sz w:val="24"/>
              </w:rPr>
              <w:t xml:space="preserve">. </w:t>
            </w:r>
            <w:r w:rsidR="00E8004F">
              <w:rPr>
                <w:sz w:val="24"/>
              </w:rPr>
              <w:t>It</w:t>
            </w:r>
            <w:r w:rsidR="00282ADF" w:rsidRPr="00282ADF">
              <w:rPr>
                <w:sz w:val="24"/>
              </w:rPr>
              <w:t xml:space="preserve"> contains the tools to read and use a clustering method</w:t>
            </w:r>
            <w:r w:rsidR="00282ADF">
              <w:rPr>
                <w:sz w:val="24"/>
              </w:rPr>
              <w:t xml:space="preserve"> </w:t>
            </w:r>
            <w:r w:rsidR="00282ADF" w:rsidRPr="00282ADF">
              <w:rPr>
                <w:sz w:val="24"/>
              </w:rPr>
              <w:t xml:space="preserve">(except the Template Matching method which is defined in the </w:t>
            </w:r>
            <w:r w:rsidR="00282ADF" w:rsidRPr="00282ADF">
              <w:rPr>
                <w:b/>
                <w:sz w:val="24"/>
              </w:rPr>
              <w:t>Clustering</w:t>
            </w:r>
            <w:r>
              <w:rPr>
                <w:sz w:val="24"/>
              </w:rPr>
              <w:t xml:space="preserve"> </w:t>
            </w:r>
            <w:r w:rsidR="00282ADF" w:rsidRPr="00282ADF">
              <w:rPr>
                <w:sz w:val="24"/>
              </w:rPr>
              <w:t>project), a descri</w:t>
            </w:r>
            <w:r w:rsidR="00282ADF">
              <w:rPr>
                <w:sz w:val="24"/>
              </w:rPr>
              <w:t xml:space="preserve">ptor or a document reader plugin. </w:t>
            </w:r>
            <w:r w:rsidR="00282ADF" w:rsidRPr="00282ADF">
              <w:rPr>
                <w:sz w:val="24"/>
              </w:rPr>
              <w:t>Normally, the developer don’t have to modify it.</w:t>
            </w:r>
          </w:p>
          <w:p w:rsidR="00282ADF" w:rsidRDefault="00282ADF" w:rsidP="00826FEE">
            <w:pPr>
              <w:rPr>
                <w:sz w:val="24"/>
              </w:rPr>
            </w:pPr>
          </w:p>
        </w:tc>
      </w:tr>
      <w:tr w:rsidR="00282ADF" w:rsidTr="00282ADF">
        <w:tc>
          <w:tcPr>
            <w:tcW w:w="2122" w:type="dxa"/>
          </w:tcPr>
          <w:p w:rsidR="00282ADF" w:rsidRPr="00282ADF" w:rsidRDefault="00282ADF" w:rsidP="00282ADF">
            <w:pPr>
              <w:pStyle w:val="Paragraphedeliste"/>
              <w:numPr>
                <w:ilvl w:val="0"/>
                <w:numId w:val="39"/>
              </w:numPr>
              <w:rPr>
                <w:sz w:val="24"/>
              </w:rPr>
            </w:pPr>
            <w:proofErr w:type="spellStart"/>
            <w:r w:rsidRPr="00282ADF">
              <w:rPr>
                <w:b/>
                <w:sz w:val="24"/>
              </w:rPr>
              <w:t>RetroCore</w:t>
            </w:r>
            <w:proofErr w:type="spellEnd"/>
          </w:p>
        </w:tc>
        <w:tc>
          <w:tcPr>
            <w:tcW w:w="7228" w:type="dxa"/>
          </w:tcPr>
          <w:p w:rsidR="00282ADF" w:rsidRDefault="00E8004F" w:rsidP="00282ADF">
            <w:pPr>
              <w:rPr>
                <w:sz w:val="24"/>
              </w:rPr>
            </w:pPr>
            <w:r>
              <w:rPr>
                <w:sz w:val="24"/>
              </w:rPr>
              <w:t xml:space="preserve">This project is the principal project of the solution. It permit also to define a RETRO model project and the returned values. It </w:t>
            </w:r>
            <w:r w:rsidR="00282ADF">
              <w:rPr>
                <w:sz w:val="24"/>
              </w:rPr>
              <w:t>contains the clusters and shapes characteristics</w:t>
            </w:r>
            <w:r>
              <w:rPr>
                <w:sz w:val="24"/>
              </w:rPr>
              <w:t xml:space="preserve"> and </w:t>
            </w:r>
            <w:r w:rsidRPr="00313416">
              <w:rPr>
                <w:sz w:val="24"/>
              </w:rPr>
              <w:t>all the Template matching clustering method</w:t>
            </w:r>
            <w:r>
              <w:rPr>
                <w:sz w:val="24"/>
              </w:rPr>
              <w:t xml:space="preserve"> </w:t>
            </w:r>
            <w:r w:rsidRPr="00826FEE">
              <w:rPr>
                <w:sz w:val="24"/>
              </w:rPr>
              <w:t>features</w:t>
            </w:r>
            <w:r>
              <w:rPr>
                <w:sz w:val="24"/>
              </w:rPr>
              <w:t xml:space="preserve">. </w:t>
            </w:r>
          </w:p>
          <w:p w:rsidR="00282ADF" w:rsidRDefault="00282ADF" w:rsidP="00282ADF">
            <w:pPr>
              <w:rPr>
                <w:sz w:val="24"/>
              </w:rPr>
            </w:pPr>
          </w:p>
        </w:tc>
      </w:tr>
      <w:tr w:rsidR="00282ADF" w:rsidTr="00282ADF">
        <w:tc>
          <w:tcPr>
            <w:tcW w:w="2122" w:type="dxa"/>
          </w:tcPr>
          <w:p w:rsidR="00282ADF" w:rsidRPr="00282ADF" w:rsidRDefault="00282ADF" w:rsidP="00282ADF">
            <w:pPr>
              <w:pStyle w:val="Paragraphedeliste"/>
              <w:numPr>
                <w:ilvl w:val="0"/>
                <w:numId w:val="39"/>
              </w:numPr>
              <w:rPr>
                <w:sz w:val="24"/>
              </w:rPr>
            </w:pPr>
            <w:proofErr w:type="spellStart"/>
            <w:r w:rsidRPr="00D94D78">
              <w:rPr>
                <w:b/>
                <w:sz w:val="24"/>
              </w:rPr>
              <w:t>Retro</w:t>
            </w:r>
            <w:r>
              <w:rPr>
                <w:b/>
                <w:sz w:val="24"/>
              </w:rPr>
              <w:t>GUI</w:t>
            </w:r>
            <w:proofErr w:type="spellEnd"/>
          </w:p>
        </w:tc>
        <w:tc>
          <w:tcPr>
            <w:tcW w:w="7228" w:type="dxa"/>
          </w:tcPr>
          <w:p w:rsidR="00282ADF" w:rsidRDefault="00282ADF" w:rsidP="00E8004F">
            <w:pPr>
              <w:rPr>
                <w:sz w:val="24"/>
              </w:rPr>
            </w:pPr>
            <w:r>
              <w:rPr>
                <w:sz w:val="24"/>
              </w:rPr>
              <w:t xml:space="preserve">This project contains the </w:t>
            </w:r>
            <w:r w:rsidR="00E8004F">
              <w:rPr>
                <w:sz w:val="24"/>
              </w:rPr>
              <w:t>principals’</w:t>
            </w:r>
            <w:r>
              <w:rPr>
                <w:sz w:val="24"/>
              </w:rPr>
              <w:t xml:space="preserve"> views of the project and the principal methods too.</w:t>
            </w:r>
            <w:r w:rsidRPr="00313416">
              <w:rPr>
                <w:sz w:val="24"/>
              </w:rPr>
              <w:t xml:space="preserve"> </w:t>
            </w:r>
          </w:p>
          <w:p w:rsidR="00E8004F" w:rsidRDefault="00E8004F" w:rsidP="00E8004F">
            <w:pPr>
              <w:rPr>
                <w:sz w:val="24"/>
              </w:rPr>
            </w:pPr>
          </w:p>
        </w:tc>
      </w:tr>
      <w:tr w:rsidR="00282ADF" w:rsidTr="00282ADF">
        <w:tc>
          <w:tcPr>
            <w:tcW w:w="2122" w:type="dxa"/>
          </w:tcPr>
          <w:p w:rsidR="00282ADF" w:rsidRPr="00282ADF" w:rsidRDefault="00282ADF" w:rsidP="00282ADF">
            <w:pPr>
              <w:pStyle w:val="Paragraphedeliste"/>
              <w:numPr>
                <w:ilvl w:val="0"/>
                <w:numId w:val="39"/>
              </w:numPr>
              <w:rPr>
                <w:sz w:val="24"/>
              </w:rPr>
            </w:pPr>
            <w:proofErr w:type="spellStart"/>
            <w:r w:rsidRPr="00D94D78">
              <w:rPr>
                <w:b/>
                <w:sz w:val="24"/>
              </w:rPr>
              <w:t>RetroUtil</w:t>
            </w:r>
            <w:proofErr w:type="spellEnd"/>
          </w:p>
        </w:tc>
        <w:tc>
          <w:tcPr>
            <w:tcW w:w="7228" w:type="dxa"/>
          </w:tcPr>
          <w:p w:rsidR="00282ADF" w:rsidRDefault="00282ADF" w:rsidP="00826FEE">
            <w:pPr>
              <w:rPr>
                <w:sz w:val="24"/>
              </w:rPr>
            </w:pPr>
            <w:r>
              <w:rPr>
                <w:sz w:val="24"/>
              </w:rPr>
              <w:t>This project contains various small tools, like dynamic splash for example.</w:t>
            </w:r>
          </w:p>
        </w:tc>
      </w:tr>
    </w:tbl>
    <w:p w:rsidR="00826FEE" w:rsidRDefault="00826FEE" w:rsidP="00826FEE">
      <w:pPr>
        <w:rPr>
          <w:sz w:val="24"/>
        </w:rPr>
      </w:pPr>
    </w:p>
    <w:p w:rsidR="00CA7FA2" w:rsidRDefault="00CA7FA2" w:rsidP="00CA7FA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190F" w:rsidRDefault="00B1190F" w:rsidP="00CA7FA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F0EDD" w:rsidRDefault="00CF0EDD" w:rsidP="006D648C">
      <w:pPr>
        <w:spacing w:after="0"/>
        <w:jc w:val="center"/>
        <w:rPr>
          <w:rFonts w:ascii="Calibri" w:hAnsi="Calibri" w:cs="Calibri"/>
          <w:color w:val="000000"/>
          <w:sz w:val="40"/>
          <w:szCs w:val="24"/>
        </w:rPr>
      </w:pPr>
    </w:p>
    <w:p w:rsidR="00BF3BD0" w:rsidRPr="007A511B" w:rsidRDefault="00BF3BD0" w:rsidP="006D648C">
      <w:pPr>
        <w:spacing w:after="0"/>
        <w:jc w:val="center"/>
        <w:rPr>
          <w:rFonts w:ascii="Calibri" w:hAnsi="Calibri" w:cs="Calibri"/>
          <w:color w:val="000000"/>
          <w:sz w:val="40"/>
          <w:szCs w:val="24"/>
        </w:rPr>
      </w:pPr>
    </w:p>
    <w:p w:rsidR="003F11C7" w:rsidRDefault="003F11C7">
      <w:pPr>
        <w:rPr>
          <w:rFonts w:asciiTheme="majorHAnsi" w:eastAsiaTheme="majorEastAsia" w:hAnsiTheme="majorHAnsi" w:cstheme="majorBidi"/>
          <w:bCs/>
          <w:sz w:val="40"/>
        </w:rPr>
      </w:pPr>
      <w:bookmarkStart w:id="16" w:name="_Toc388799845"/>
      <w:r>
        <w:br w:type="page"/>
      </w:r>
    </w:p>
    <w:p w:rsidR="00CF0EDD" w:rsidRPr="007A511B" w:rsidRDefault="00BF3BD0" w:rsidP="00BF3BD0">
      <w:pPr>
        <w:pStyle w:val="Titre3"/>
      </w:pPr>
      <w:r>
        <w:lastRenderedPageBreak/>
        <w:t>Package diagram</w:t>
      </w:r>
      <w:bookmarkEnd w:id="16"/>
    </w:p>
    <w:p w:rsidR="00CF0EDD" w:rsidRPr="008C74B9" w:rsidRDefault="00CF0EDD" w:rsidP="002F5070">
      <w:pPr>
        <w:spacing w:after="0"/>
        <w:rPr>
          <w:rFonts w:ascii="Calibri" w:hAnsi="Calibri"/>
          <w:iCs/>
          <w:sz w:val="18"/>
          <w:szCs w:val="18"/>
        </w:rPr>
      </w:pPr>
    </w:p>
    <w:p w:rsidR="002110B7" w:rsidRDefault="00BF3BD0" w:rsidP="002F5070">
      <w:pPr>
        <w:spacing w:after="0"/>
        <w:rPr>
          <w:iCs/>
          <w:sz w:val="24"/>
        </w:rPr>
      </w:pPr>
      <w:r>
        <w:rPr>
          <w:iCs/>
          <w:sz w:val="24"/>
        </w:rPr>
        <w:t>Here is the package diagram of RETRO:</w:t>
      </w:r>
    </w:p>
    <w:p w:rsidR="008C74B9" w:rsidRPr="008C74B9" w:rsidRDefault="008C74B9" w:rsidP="002F5070">
      <w:pPr>
        <w:spacing w:after="0"/>
        <w:rPr>
          <w:iCs/>
          <w:sz w:val="16"/>
          <w:szCs w:val="16"/>
        </w:rPr>
      </w:pPr>
    </w:p>
    <w:p w:rsidR="006E490D" w:rsidRDefault="008C74B9">
      <w:pPr>
        <w:rPr>
          <w:iCs/>
          <w:sz w:val="40"/>
        </w:rPr>
      </w:pPr>
      <w:bookmarkStart w:id="17" w:name="_GoBack"/>
      <w:r>
        <w:rPr>
          <w:noProof/>
          <w:lang w:val="fr-FR" w:eastAsia="zh-CN"/>
        </w:rPr>
        <w:drawing>
          <wp:inline distT="0" distB="0" distL="0" distR="0">
            <wp:extent cx="5695950" cy="6975939"/>
            <wp:effectExtent l="0" t="0" r="0" b="0"/>
            <wp:docPr id="3" name="Image 3" descr="D:\documents\PFE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PFE\Package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" b="1280"/>
                    <a:stretch/>
                  </pic:blipFill>
                  <pic:spPr bwMode="auto">
                    <a:xfrm>
                      <a:off x="0" y="0"/>
                      <a:ext cx="5696539" cy="697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7"/>
      <w:r w:rsidR="006E490D">
        <w:rPr>
          <w:iCs/>
          <w:sz w:val="40"/>
        </w:rPr>
        <w:br w:type="page"/>
      </w:r>
    </w:p>
    <w:p w:rsidR="002F5070" w:rsidRPr="00797366" w:rsidRDefault="002F5070" w:rsidP="00797366">
      <w:pPr>
        <w:spacing w:after="0"/>
        <w:rPr>
          <w:iCs/>
          <w:sz w:val="36"/>
        </w:rPr>
      </w:pPr>
    </w:p>
    <w:p w:rsidR="00797366" w:rsidRPr="00797366" w:rsidRDefault="00797366" w:rsidP="00797366">
      <w:pPr>
        <w:spacing w:after="0"/>
        <w:rPr>
          <w:iCs/>
          <w:sz w:val="36"/>
        </w:rPr>
      </w:pPr>
    </w:p>
    <w:p w:rsidR="00797366" w:rsidRPr="00797366" w:rsidRDefault="00797366" w:rsidP="00797366">
      <w:pPr>
        <w:spacing w:after="0"/>
        <w:rPr>
          <w:iCs/>
          <w:sz w:val="36"/>
        </w:rPr>
      </w:pPr>
    </w:p>
    <w:p w:rsidR="00797366" w:rsidRPr="00797366" w:rsidRDefault="00797366" w:rsidP="00797366">
      <w:pPr>
        <w:spacing w:after="0"/>
        <w:rPr>
          <w:iCs/>
          <w:sz w:val="36"/>
        </w:rPr>
      </w:pPr>
    </w:p>
    <w:p w:rsidR="00797366" w:rsidRPr="00797366" w:rsidRDefault="00797366" w:rsidP="00D24139">
      <w:pPr>
        <w:spacing w:after="0"/>
        <w:rPr>
          <w:iCs/>
          <w:sz w:val="36"/>
        </w:rPr>
      </w:pPr>
    </w:p>
    <w:p w:rsidR="006E70E7" w:rsidRDefault="006E70E7" w:rsidP="006E70E7">
      <w:pPr>
        <w:pStyle w:val="Titre2"/>
      </w:pPr>
      <w:bookmarkStart w:id="18" w:name="_Toc388795347"/>
      <w:bookmarkStart w:id="19" w:name="_Toc388799846"/>
      <w:r>
        <w:t>PART II</w:t>
      </w:r>
      <w:r w:rsidR="00750D37">
        <w:t>I</w:t>
      </w:r>
      <w:bookmarkEnd w:id="18"/>
      <w:bookmarkEnd w:id="19"/>
    </w:p>
    <w:p w:rsidR="00901C9A" w:rsidRDefault="004F3408" w:rsidP="006E70E7">
      <w:pPr>
        <w:pStyle w:val="Titre2"/>
      </w:pPr>
      <w:bookmarkStart w:id="20" w:name="_Toc388795348"/>
      <w:bookmarkStart w:id="21" w:name="_Toc388799847"/>
      <w:r>
        <w:t>CLUSTERING</w:t>
      </w:r>
      <w:r w:rsidR="00750D37">
        <w:t xml:space="preserve"> METHOD</w:t>
      </w:r>
      <w:r w:rsidR="009E20A6">
        <w:t>S</w:t>
      </w:r>
      <w:r w:rsidR="00750D37">
        <w:t xml:space="preserve"> &amp; DESCRIPTOR</w:t>
      </w:r>
      <w:r w:rsidR="009E20A6">
        <w:t>S</w:t>
      </w:r>
      <w:bookmarkEnd w:id="20"/>
      <w:bookmarkEnd w:id="21"/>
    </w:p>
    <w:p w:rsidR="006E70E7" w:rsidRPr="006E70E7" w:rsidRDefault="006E70E7" w:rsidP="006E70E7"/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  <w:u w:val="single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</w:rPr>
      </w:pPr>
    </w:p>
    <w:p w:rsidR="007F3049" w:rsidRDefault="007F3049" w:rsidP="00C12346">
      <w:pPr>
        <w:spacing w:after="0"/>
        <w:jc w:val="center"/>
        <w:rPr>
          <w:sz w:val="24"/>
          <w:szCs w:val="24"/>
        </w:rPr>
      </w:pPr>
    </w:p>
    <w:p w:rsidR="005D0381" w:rsidRDefault="005D0381" w:rsidP="00C12346">
      <w:pPr>
        <w:spacing w:after="0"/>
        <w:jc w:val="center"/>
        <w:rPr>
          <w:sz w:val="24"/>
          <w:szCs w:val="24"/>
        </w:rPr>
      </w:pPr>
    </w:p>
    <w:p w:rsidR="005D0381" w:rsidRDefault="005D0381" w:rsidP="005D0381">
      <w:r>
        <w:br w:type="page"/>
      </w:r>
    </w:p>
    <w:p w:rsidR="00AD1915" w:rsidRDefault="00AD1915" w:rsidP="00AE2465">
      <w:pPr>
        <w:pStyle w:val="Titre3"/>
      </w:pPr>
      <w:bookmarkStart w:id="22" w:name="_Toc388799848"/>
      <w:r>
        <w:lastRenderedPageBreak/>
        <w:t>Plugins already implemented</w:t>
      </w:r>
      <w:bookmarkEnd w:id="22"/>
    </w:p>
    <w:p w:rsidR="00FC6335" w:rsidRDefault="00FC6335" w:rsidP="00FC6335">
      <w:pPr>
        <w:jc w:val="both"/>
      </w:pPr>
    </w:p>
    <w:p w:rsidR="00FC6335" w:rsidRDefault="00FC6335" w:rsidP="00FC6335">
      <w:pPr>
        <w:spacing w:after="0"/>
        <w:jc w:val="both"/>
        <w:rPr>
          <w:sz w:val="24"/>
        </w:rPr>
      </w:pPr>
      <w:r>
        <w:rPr>
          <w:sz w:val="24"/>
        </w:rPr>
        <w:t>RETRO contains already many clustering method</w:t>
      </w:r>
      <w:r w:rsidR="00A4375F">
        <w:rPr>
          <w:sz w:val="24"/>
        </w:rPr>
        <w:t>s</w:t>
      </w:r>
      <w:r>
        <w:rPr>
          <w:sz w:val="24"/>
        </w:rPr>
        <w:t xml:space="preserve"> and descriptors </w:t>
      </w:r>
      <w:r w:rsidR="00A4375F">
        <w:rPr>
          <w:sz w:val="24"/>
        </w:rPr>
        <w:t xml:space="preserve">in order </w:t>
      </w:r>
      <w:r>
        <w:rPr>
          <w:sz w:val="24"/>
        </w:rPr>
        <w:t>to realize a clustering.</w:t>
      </w:r>
    </w:p>
    <w:p w:rsidR="00FC6335" w:rsidRDefault="00FC6335" w:rsidP="00FC6335">
      <w:pPr>
        <w:spacing w:after="0"/>
        <w:jc w:val="both"/>
        <w:rPr>
          <w:sz w:val="24"/>
        </w:rPr>
      </w:pPr>
    </w:p>
    <w:p w:rsidR="00FC6335" w:rsidRDefault="00FC6335" w:rsidP="00FC6335">
      <w:pPr>
        <w:spacing w:after="0"/>
        <w:rPr>
          <w:sz w:val="24"/>
        </w:rPr>
      </w:pPr>
      <w:r>
        <w:rPr>
          <w:sz w:val="24"/>
        </w:rPr>
        <w:t>The plugin</w:t>
      </w:r>
      <w:r w:rsidR="00AB6703">
        <w:rPr>
          <w:sz w:val="24"/>
        </w:rPr>
        <w:t>s</w:t>
      </w:r>
      <w:r>
        <w:rPr>
          <w:sz w:val="24"/>
        </w:rPr>
        <w:t xml:space="preserve"> already implemented are in the </w:t>
      </w:r>
      <w:r w:rsidR="00B738F3">
        <w:rPr>
          <w:sz w:val="24"/>
        </w:rPr>
        <w:t>directory</w:t>
      </w:r>
      <w:r>
        <w:rPr>
          <w:sz w:val="24"/>
        </w:rPr>
        <w:t xml:space="preserve">: </w:t>
      </w:r>
    </w:p>
    <w:p w:rsidR="00FC6335" w:rsidRDefault="00FC6335" w:rsidP="00FC6335">
      <w:pPr>
        <w:spacing w:after="0"/>
        <w:rPr>
          <w:i/>
          <w:sz w:val="24"/>
        </w:rPr>
      </w:pPr>
      <w:proofErr w:type="spellStart"/>
      <w:r w:rsidRPr="00FC6335">
        <w:rPr>
          <w:i/>
          <w:sz w:val="24"/>
        </w:rPr>
        <w:t>ExternalLib</w:t>
      </w:r>
      <w:proofErr w:type="spellEnd"/>
      <w:r w:rsidRPr="00FC6335">
        <w:rPr>
          <w:i/>
          <w:sz w:val="24"/>
        </w:rPr>
        <w:t>\</w:t>
      </w:r>
      <w:proofErr w:type="spellStart"/>
      <w:r w:rsidRPr="00FC6335">
        <w:rPr>
          <w:i/>
          <w:sz w:val="24"/>
        </w:rPr>
        <w:t>DLLs_MethodesClustering_Descripteurs</w:t>
      </w:r>
      <w:proofErr w:type="spellEnd"/>
    </w:p>
    <w:p w:rsidR="00F706FA" w:rsidRPr="00FC6335" w:rsidRDefault="00F706FA" w:rsidP="00FC6335">
      <w:pPr>
        <w:spacing w:after="0"/>
        <w:rPr>
          <w:i/>
          <w:sz w:val="24"/>
        </w:rPr>
      </w:pPr>
    </w:p>
    <w:p w:rsidR="00FC6335" w:rsidRDefault="00FC6335" w:rsidP="00FC6335">
      <w:pPr>
        <w:spacing w:after="0"/>
        <w:rPr>
          <w:sz w:val="24"/>
        </w:rPr>
      </w:pPr>
    </w:p>
    <w:p w:rsidR="00B738F3" w:rsidRDefault="003A3A69" w:rsidP="00B738F3">
      <w:pPr>
        <w:spacing w:after="0"/>
        <w:jc w:val="center"/>
      </w:pPr>
      <w:r>
        <w:rPr>
          <w:noProof/>
          <w:lang w:val="fr-FR" w:eastAsia="zh-CN"/>
        </w:rPr>
        <w:drawing>
          <wp:inline distT="0" distB="0" distL="0" distR="0" wp14:anchorId="559CEFA0" wp14:editId="3BB4126F">
            <wp:extent cx="2326511" cy="9144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9639" cy="9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FA" w:rsidRDefault="00F706FA" w:rsidP="00B738F3">
      <w:pPr>
        <w:spacing w:after="0"/>
        <w:jc w:val="center"/>
      </w:pPr>
    </w:p>
    <w:p w:rsidR="00AB6703" w:rsidRDefault="00AB6703" w:rsidP="00B738F3">
      <w:pPr>
        <w:spacing w:after="0"/>
        <w:jc w:val="center"/>
      </w:pPr>
    </w:p>
    <w:p w:rsidR="003A3A69" w:rsidRDefault="00B738F3" w:rsidP="00B738F3">
      <w:pPr>
        <w:spacing w:after="0"/>
        <w:rPr>
          <w:sz w:val="24"/>
        </w:rPr>
      </w:pPr>
      <w:r>
        <w:rPr>
          <w:sz w:val="24"/>
        </w:rPr>
        <w:t xml:space="preserve">Each directory contains </w:t>
      </w:r>
      <w:r w:rsidR="003A3A69">
        <w:rPr>
          <w:sz w:val="24"/>
        </w:rPr>
        <w:t>respectively:</w:t>
      </w:r>
    </w:p>
    <w:p w:rsidR="00D24139" w:rsidRDefault="00D24139" w:rsidP="00B738F3">
      <w:pPr>
        <w:spacing w:after="0"/>
        <w:rPr>
          <w:sz w:val="24"/>
        </w:rPr>
      </w:pPr>
    </w:p>
    <w:p w:rsidR="003A3A69" w:rsidRPr="003A3A69" w:rsidRDefault="003A3A69" w:rsidP="003A3A69">
      <w:pPr>
        <w:pStyle w:val="Paragraphedeliste"/>
        <w:numPr>
          <w:ilvl w:val="0"/>
          <w:numId w:val="32"/>
        </w:numPr>
        <w:spacing w:after="0"/>
        <w:rPr>
          <w:sz w:val="24"/>
        </w:rPr>
      </w:pPr>
      <w:r w:rsidRPr="003A3A69">
        <w:rPr>
          <w:b/>
          <w:sz w:val="24"/>
        </w:rPr>
        <w:t>Descriptors</w:t>
      </w:r>
      <w:r w:rsidRPr="003A3A69">
        <w:rPr>
          <w:sz w:val="24"/>
        </w:rPr>
        <w:t xml:space="preserve">: </w:t>
      </w:r>
      <w:proofErr w:type="spellStart"/>
      <w:r w:rsidR="00B738F3" w:rsidRPr="003A3A69">
        <w:rPr>
          <w:sz w:val="24"/>
        </w:rPr>
        <w:t>DirectionalDescriptorPlugin</w:t>
      </w:r>
      <w:proofErr w:type="spellEnd"/>
      <w:r w:rsidR="00B738F3" w:rsidRPr="003A3A69">
        <w:rPr>
          <w:sz w:val="24"/>
        </w:rPr>
        <w:t xml:space="preserve"> and </w:t>
      </w:r>
      <w:proofErr w:type="spellStart"/>
      <w:r w:rsidR="00B738F3" w:rsidRPr="003A3A69">
        <w:rPr>
          <w:sz w:val="24"/>
        </w:rPr>
        <w:t>ZernikeDescriptorPlugin</w:t>
      </w:r>
      <w:proofErr w:type="spellEnd"/>
    </w:p>
    <w:p w:rsidR="003A3A69" w:rsidRPr="003A3A69" w:rsidRDefault="003A3A69" w:rsidP="003A3A69">
      <w:pPr>
        <w:pStyle w:val="Paragraphedeliste"/>
        <w:numPr>
          <w:ilvl w:val="0"/>
          <w:numId w:val="32"/>
        </w:numPr>
        <w:spacing w:after="0"/>
        <w:rPr>
          <w:sz w:val="24"/>
        </w:rPr>
      </w:pPr>
      <w:r w:rsidRPr="003A3A69">
        <w:rPr>
          <w:b/>
          <w:sz w:val="24"/>
        </w:rPr>
        <w:t>Document Reader</w:t>
      </w:r>
      <w:r w:rsidRPr="003A3A69">
        <w:rPr>
          <w:sz w:val="24"/>
        </w:rPr>
        <w:t xml:space="preserve">: </w:t>
      </w:r>
      <w:proofErr w:type="spellStart"/>
      <w:r w:rsidRPr="003A3A69">
        <w:rPr>
          <w:sz w:val="24"/>
        </w:rPr>
        <w:t>AltoReaderPlugin</w:t>
      </w:r>
      <w:proofErr w:type="spellEnd"/>
    </w:p>
    <w:p w:rsidR="003A3A69" w:rsidRPr="003A3A69" w:rsidRDefault="003A3A69" w:rsidP="003A3A69">
      <w:pPr>
        <w:pStyle w:val="Paragraphedeliste"/>
        <w:numPr>
          <w:ilvl w:val="0"/>
          <w:numId w:val="32"/>
        </w:numPr>
        <w:spacing w:after="0"/>
        <w:rPr>
          <w:sz w:val="24"/>
        </w:rPr>
      </w:pPr>
      <w:r w:rsidRPr="003A3A69">
        <w:rPr>
          <w:b/>
          <w:sz w:val="24"/>
        </w:rPr>
        <w:t>C</w:t>
      </w:r>
      <w:r w:rsidR="00B738F3" w:rsidRPr="003A3A69">
        <w:rPr>
          <w:b/>
          <w:sz w:val="24"/>
        </w:rPr>
        <w:t>lustering methods</w:t>
      </w:r>
      <w:r w:rsidRPr="003A3A69">
        <w:rPr>
          <w:sz w:val="24"/>
        </w:rPr>
        <w:t xml:space="preserve">: </w:t>
      </w:r>
      <w:proofErr w:type="spellStart"/>
      <w:r w:rsidR="00B738F3" w:rsidRPr="003A3A69">
        <w:rPr>
          <w:sz w:val="24"/>
        </w:rPr>
        <w:t>BIRCHClusteringPlugin</w:t>
      </w:r>
      <w:proofErr w:type="spellEnd"/>
      <w:r w:rsidRPr="003A3A69">
        <w:rPr>
          <w:sz w:val="24"/>
        </w:rPr>
        <w:t xml:space="preserve"> and</w:t>
      </w:r>
      <w:r w:rsidR="00B738F3" w:rsidRPr="003A3A69">
        <w:rPr>
          <w:sz w:val="24"/>
        </w:rPr>
        <w:t xml:space="preserve"> </w:t>
      </w:r>
      <w:proofErr w:type="spellStart"/>
      <w:r w:rsidR="00B738F3" w:rsidRPr="003A3A69">
        <w:rPr>
          <w:sz w:val="24"/>
        </w:rPr>
        <w:t>KMedoidClusteringPlugin</w:t>
      </w:r>
      <w:proofErr w:type="spellEnd"/>
      <w:r w:rsidR="00B738F3" w:rsidRPr="003A3A69">
        <w:rPr>
          <w:sz w:val="24"/>
        </w:rPr>
        <w:t xml:space="preserve"> plugins</w:t>
      </w:r>
      <w:r w:rsidR="00F706FA" w:rsidRPr="003A3A69">
        <w:rPr>
          <w:sz w:val="24"/>
        </w:rPr>
        <w:t>.</w:t>
      </w:r>
    </w:p>
    <w:p w:rsidR="003A3A69" w:rsidRDefault="003A3A69" w:rsidP="00B738F3">
      <w:pPr>
        <w:spacing w:after="0"/>
        <w:rPr>
          <w:sz w:val="24"/>
        </w:rPr>
      </w:pPr>
    </w:p>
    <w:p w:rsidR="00FC6335" w:rsidRPr="00FC6335" w:rsidRDefault="00AD1915" w:rsidP="00B738F3">
      <w:pPr>
        <w:spacing w:after="0"/>
        <w:rPr>
          <w:sz w:val="24"/>
        </w:rPr>
      </w:pPr>
      <w:r>
        <w:br w:type="page"/>
      </w:r>
    </w:p>
    <w:p w:rsidR="007F3049" w:rsidRDefault="00DD3733" w:rsidP="00AE2465">
      <w:pPr>
        <w:pStyle w:val="Titre3"/>
      </w:pPr>
      <w:bookmarkStart w:id="23" w:name="_Toc388799849"/>
      <w:r>
        <w:lastRenderedPageBreak/>
        <w:t>Develop a clustering method</w:t>
      </w:r>
      <w:bookmarkEnd w:id="23"/>
    </w:p>
    <w:p w:rsidR="00C05A39" w:rsidRDefault="00C05A39" w:rsidP="00C05A39">
      <w:pPr>
        <w:spacing w:after="0"/>
        <w:jc w:val="center"/>
      </w:pPr>
    </w:p>
    <w:p w:rsidR="00DD3733" w:rsidRDefault="00DD3733" w:rsidP="00DD3733">
      <w:pPr>
        <w:spacing w:after="0"/>
        <w:rPr>
          <w:sz w:val="24"/>
        </w:rPr>
      </w:pPr>
      <w:r>
        <w:rPr>
          <w:sz w:val="24"/>
        </w:rPr>
        <w:t xml:space="preserve">If the developer wants to develop a new clustering </w:t>
      </w:r>
      <w:r w:rsidR="00AB6703">
        <w:rPr>
          <w:sz w:val="24"/>
        </w:rPr>
        <w:t>method, he has</w:t>
      </w:r>
      <w:r>
        <w:rPr>
          <w:sz w:val="24"/>
        </w:rPr>
        <w:t xml:space="preserve"> to develop it according the </w:t>
      </w:r>
      <w:proofErr w:type="spellStart"/>
      <w:r w:rsidR="00CC5817" w:rsidRPr="00740767">
        <w:rPr>
          <w:i/>
          <w:sz w:val="24"/>
        </w:rPr>
        <w:t>ICLusteringPlugin</w:t>
      </w:r>
      <w:proofErr w:type="spellEnd"/>
      <w:r w:rsidR="00CC5817">
        <w:rPr>
          <w:sz w:val="24"/>
        </w:rPr>
        <w:t xml:space="preserve"> Interface</w:t>
      </w:r>
      <w:r>
        <w:rPr>
          <w:sz w:val="24"/>
        </w:rPr>
        <w:t xml:space="preserve"> in the project </w:t>
      </w:r>
      <w:r w:rsidRPr="0080208A">
        <w:rPr>
          <w:b/>
          <w:sz w:val="24"/>
        </w:rPr>
        <w:t>Plugin</w:t>
      </w:r>
      <w:r>
        <w:rPr>
          <w:sz w:val="24"/>
        </w:rPr>
        <w:t>.</w:t>
      </w:r>
    </w:p>
    <w:p w:rsidR="00DD3733" w:rsidRDefault="00DD3733" w:rsidP="00DD3733">
      <w:pPr>
        <w:spacing w:after="0"/>
        <w:rPr>
          <w:sz w:val="24"/>
        </w:rPr>
      </w:pPr>
    </w:p>
    <w:p w:rsidR="00DD3733" w:rsidRDefault="00DD3733" w:rsidP="00DD3733">
      <w:pPr>
        <w:spacing w:after="0"/>
        <w:jc w:val="center"/>
        <w:rPr>
          <w:sz w:val="24"/>
        </w:rPr>
      </w:pPr>
      <w:r>
        <w:rPr>
          <w:noProof/>
          <w:lang w:val="fr-FR" w:eastAsia="zh-CN"/>
        </w:rPr>
        <w:drawing>
          <wp:inline distT="0" distB="0" distL="0" distR="0" wp14:anchorId="0B894FB3" wp14:editId="733D1B34">
            <wp:extent cx="2409825" cy="15525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61" w:rsidRDefault="00756A61" w:rsidP="00DD3733">
      <w:pPr>
        <w:spacing w:after="0"/>
        <w:jc w:val="center"/>
        <w:rPr>
          <w:sz w:val="24"/>
        </w:rPr>
      </w:pPr>
    </w:p>
    <w:p w:rsidR="0081579E" w:rsidRDefault="00756A61" w:rsidP="0081579E">
      <w:pPr>
        <w:spacing w:after="0"/>
        <w:rPr>
          <w:sz w:val="24"/>
        </w:rPr>
      </w:pPr>
      <w:r>
        <w:rPr>
          <w:sz w:val="24"/>
        </w:rPr>
        <w:t xml:space="preserve">This interface contains all the method prototypes that the developer </w:t>
      </w:r>
      <w:r w:rsidR="00317608">
        <w:rPr>
          <w:sz w:val="24"/>
        </w:rPr>
        <w:t>has</w:t>
      </w:r>
      <w:r>
        <w:rPr>
          <w:sz w:val="24"/>
        </w:rPr>
        <w:t xml:space="preserve"> to develop to create a new clustering method.</w:t>
      </w:r>
    </w:p>
    <w:p w:rsidR="0081579E" w:rsidRDefault="0081579E" w:rsidP="0081579E">
      <w:pPr>
        <w:spacing w:after="0"/>
        <w:rPr>
          <w:sz w:val="24"/>
        </w:rPr>
      </w:pPr>
    </w:p>
    <w:p w:rsidR="0081579E" w:rsidRPr="0081579E" w:rsidRDefault="0081579E" w:rsidP="0081579E">
      <w:pPr>
        <w:pStyle w:val="Titre3"/>
      </w:pPr>
      <w:bookmarkStart w:id="24" w:name="_Toc388799850"/>
      <w:r>
        <w:t>Develop a descriptor</w:t>
      </w:r>
      <w:bookmarkEnd w:id="24"/>
      <w:r>
        <w:t xml:space="preserve"> </w:t>
      </w:r>
    </w:p>
    <w:p w:rsidR="00C05A39" w:rsidRPr="008069F6" w:rsidRDefault="00C05A39" w:rsidP="00C05A39">
      <w:pPr>
        <w:spacing w:after="0"/>
        <w:rPr>
          <w:rFonts w:ascii="Calibri" w:hAnsi="Calibri"/>
          <w:sz w:val="24"/>
        </w:rPr>
      </w:pPr>
    </w:p>
    <w:p w:rsidR="00E40783" w:rsidRDefault="0081579E" w:rsidP="002917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develop a descriptor, the developer has to do the same thing that for a clustering method, except he has to follow the </w:t>
      </w:r>
      <w:proofErr w:type="spellStart"/>
      <w:r w:rsidRPr="00740767">
        <w:rPr>
          <w:i/>
          <w:sz w:val="24"/>
          <w:szCs w:val="24"/>
        </w:rPr>
        <w:t>IDescriptorPlugin</w:t>
      </w:r>
      <w:proofErr w:type="spellEnd"/>
      <w:r>
        <w:rPr>
          <w:sz w:val="24"/>
          <w:szCs w:val="24"/>
        </w:rPr>
        <w:t xml:space="preserve"> Interface to develop his own descriptor.</w:t>
      </w:r>
    </w:p>
    <w:p w:rsidR="0081579E" w:rsidRDefault="0081579E" w:rsidP="002917E1">
      <w:pPr>
        <w:spacing w:after="0"/>
        <w:rPr>
          <w:sz w:val="24"/>
          <w:szCs w:val="24"/>
        </w:rPr>
      </w:pPr>
    </w:p>
    <w:p w:rsidR="0081579E" w:rsidRDefault="0081579E" w:rsidP="0081579E">
      <w:pPr>
        <w:pStyle w:val="Titre3"/>
      </w:pPr>
      <w:bookmarkStart w:id="25" w:name="_Toc388799851"/>
      <w:r>
        <w:t>Develop a document reader</w:t>
      </w:r>
      <w:bookmarkEnd w:id="25"/>
    </w:p>
    <w:p w:rsidR="0081579E" w:rsidRDefault="0081579E" w:rsidP="002917E1">
      <w:pPr>
        <w:spacing w:after="0"/>
        <w:rPr>
          <w:sz w:val="24"/>
          <w:szCs w:val="24"/>
        </w:rPr>
      </w:pPr>
    </w:p>
    <w:p w:rsidR="0081579E" w:rsidRDefault="0081579E" w:rsidP="002917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Actually RETRO permit to read only one type of </w:t>
      </w:r>
      <w:r w:rsidR="00740767">
        <w:rPr>
          <w:sz w:val="24"/>
          <w:szCs w:val="24"/>
        </w:rPr>
        <w:t>files to realize the clustering</w:t>
      </w:r>
      <w:r>
        <w:rPr>
          <w:sz w:val="24"/>
          <w:szCs w:val="24"/>
        </w:rPr>
        <w:t xml:space="preserve">: </w:t>
      </w:r>
      <w:r w:rsidR="00840186">
        <w:rPr>
          <w:sz w:val="24"/>
          <w:szCs w:val="24"/>
        </w:rPr>
        <w:t>File ALTO + Pictures and a document reader for this file is already implemented.</w:t>
      </w:r>
    </w:p>
    <w:p w:rsidR="0081579E" w:rsidRDefault="0081579E" w:rsidP="002917E1">
      <w:pPr>
        <w:spacing w:after="0"/>
        <w:rPr>
          <w:sz w:val="24"/>
          <w:szCs w:val="24"/>
        </w:rPr>
      </w:pPr>
    </w:p>
    <w:p w:rsidR="0081579E" w:rsidRDefault="00840186" w:rsidP="002917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However, if the developer wants to develop his own reader document, he had to consult the </w:t>
      </w:r>
      <w:proofErr w:type="spellStart"/>
      <w:r w:rsidRPr="00740767">
        <w:rPr>
          <w:i/>
          <w:sz w:val="24"/>
          <w:szCs w:val="24"/>
        </w:rPr>
        <w:t>IDocumentReader</w:t>
      </w:r>
      <w:proofErr w:type="spellEnd"/>
      <w:r>
        <w:rPr>
          <w:sz w:val="24"/>
          <w:szCs w:val="24"/>
        </w:rPr>
        <w:t xml:space="preserve"> Interface.</w:t>
      </w:r>
    </w:p>
    <w:p w:rsidR="00DF331E" w:rsidRDefault="00DF331E" w:rsidP="002917E1">
      <w:pPr>
        <w:spacing w:after="0"/>
        <w:rPr>
          <w:sz w:val="24"/>
          <w:szCs w:val="24"/>
        </w:rPr>
      </w:pPr>
    </w:p>
    <w:p w:rsidR="00DF331E" w:rsidRDefault="00DF331E" w:rsidP="002917E1">
      <w:pPr>
        <w:spacing w:after="0"/>
        <w:rPr>
          <w:sz w:val="24"/>
          <w:szCs w:val="24"/>
        </w:rPr>
      </w:pPr>
    </w:p>
    <w:p w:rsidR="00DF331E" w:rsidRDefault="00DF331E" w:rsidP="00DF331E">
      <w:r>
        <w:br w:type="page"/>
      </w:r>
    </w:p>
    <w:p w:rsidR="00DF331E" w:rsidRDefault="00DF331E" w:rsidP="00DF331E">
      <w:pPr>
        <w:pStyle w:val="Titre3"/>
      </w:pPr>
      <w:bookmarkStart w:id="26" w:name="_Toc388799852"/>
      <w:r>
        <w:lastRenderedPageBreak/>
        <w:t xml:space="preserve">Add </w:t>
      </w:r>
      <w:r w:rsidR="00077656">
        <w:t xml:space="preserve">a </w:t>
      </w:r>
      <w:r>
        <w:t>clustering method</w:t>
      </w:r>
      <w:bookmarkEnd w:id="26"/>
    </w:p>
    <w:p w:rsidR="00DF331E" w:rsidRDefault="00DF331E" w:rsidP="00DF331E"/>
    <w:p w:rsidR="00077656" w:rsidRDefault="00DF331E" w:rsidP="00DF331E">
      <w:pPr>
        <w:rPr>
          <w:sz w:val="24"/>
        </w:rPr>
      </w:pPr>
      <w:r w:rsidRPr="00DF331E">
        <w:rPr>
          <w:sz w:val="24"/>
        </w:rPr>
        <w:t>If the developer</w:t>
      </w:r>
      <w:r>
        <w:rPr>
          <w:sz w:val="24"/>
        </w:rPr>
        <w:t xml:space="preserve"> want to add his clustering method (which he has developed like it</w:t>
      </w:r>
      <w:r w:rsidR="00C54ACB">
        <w:rPr>
          <w:sz w:val="24"/>
        </w:rPr>
        <w:t xml:space="preserve"> i</w:t>
      </w:r>
      <w:r>
        <w:rPr>
          <w:sz w:val="24"/>
        </w:rPr>
        <w:t>s explain</w:t>
      </w:r>
      <w:r w:rsidR="00C54ACB">
        <w:rPr>
          <w:sz w:val="24"/>
        </w:rPr>
        <w:t>ed</w:t>
      </w:r>
      <w:r>
        <w:rPr>
          <w:sz w:val="24"/>
        </w:rPr>
        <w:t xml:space="preserve"> in the “Develop a clustering method” part) </w:t>
      </w:r>
      <w:r w:rsidR="00C47064">
        <w:rPr>
          <w:sz w:val="24"/>
        </w:rPr>
        <w:t>he has</w:t>
      </w:r>
      <w:r>
        <w:rPr>
          <w:sz w:val="24"/>
        </w:rPr>
        <w:t xml:space="preserve"> to follow 2 steps:</w:t>
      </w:r>
    </w:p>
    <w:p w:rsidR="00077656" w:rsidRPr="00077656" w:rsidRDefault="00077656" w:rsidP="00077656">
      <w:pPr>
        <w:pStyle w:val="Paragraphedeliste"/>
        <w:numPr>
          <w:ilvl w:val="0"/>
          <w:numId w:val="37"/>
        </w:numPr>
        <w:spacing w:after="0"/>
        <w:rPr>
          <w:sz w:val="24"/>
        </w:rPr>
      </w:pPr>
      <w:r w:rsidRPr="00077656">
        <w:rPr>
          <w:sz w:val="24"/>
        </w:rPr>
        <w:t>Add his plugin (*.</w:t>
      </w:r>
      <w:proofErr w:type="spellStart"/>
      <w:r w:rsidRPr="00077656">
        <w:rPr>
          <w:sz w:val="24"/>
        </w:rPr>
        <w:t>dll</w:t>
      </w:r>
      <w:proofErr w:type="spellEnd"/>
      <w:r w:rsidRPr="00077656">
        <w:rPr>
          <w:sz w:val="24"/>
        </w:rPr>
        <w:t>) in the right directory:</w:t>
      </w:r>
    </w:p>
    <w:p w:rsidR="00077656" w:rsidRPr="00077656" w:rsidRDefault="00077656" w:rsidP="00392E0C">
      <w:pPr>
        <w:pStyle w:val="Paragraphedeliste"/>
        <w:spacing w:after="0"/>
        <w:ind w:left="1440"/>
        <w:rPr>
          <w:i/>
          <w:sz w:val="24"/>
        </w:rPr>
      </w:pPr>
      <w:r w:rsidRPr="00077656">
        <w:rPr>
          <w:i/>
          <w:sz w:val="24"/>
        </w:rPr>
        <w:t>ExternalLib\DLLs_MethodesClustering_Descripteurs\MethodClustering</w:t>
      </w:r>
    </w:p>
    <w:p w:rsidR="00077656" w:rsidRDefault="00077656" w:rsidP="00077656">
      <w:pPr>
        <w:pStyle w:val="Paragraphedeliste"/>
        <w:spacing w:after="0"/>
        <w:ind w:left="770"/>
        <w:rPr>
          <w:i/>
          <w:sz w:val="24"/>
        </w:rPr>
      </w:pPr>
    </w:p>
    <w:p w:rsidR="00077656" w:rsidRDefault="00077656" w:rsidP="00077656">
      <w:pPr>
        <w:pStyle w:val="Paragraphedeliste"/>
        <w:numPr>
          <w:ilvl w:val="0"/>
          <w:numId w:val="37"/>
        </w:numPr>
        <w:spacing w:after="0"/>
        <w:rPr>
          <w:sz w:val="24"/>
        </w:rPr>
      </w:pPr>
      <w:r w:rsidRPr="00077656">
        <w:rPr>
          <w:sz w:val="24"/>
        </w:rPr>
        <w:t xml:space="preserve">Complete the Xml file </w:t>
      </w:r>
      <w:proofErr w:type="spellStart"/>
      <w:r w:rsidRPr="00077656">
        <w:rPr>
          <w:b/>
          <w:i/>
          <w:sz w:val="24"/>
        </w:rPr>
        <w:t>ClusteringMethods</w:t>
      </w:r>
      <w:proofErr w:type="spellEnd"/>
      <w:r w:rsidRPr="00077656">
        <w:rPr>
          <w:sz w:val="24"/>
        </w:rPr>
        <w:t xml:space="preserve"> presents in the </w:t>
      </w:r>
      <w:proofErr w:type="spellStart"/>
      <w:r w:rsidRPr="00077656">
        <w:rPr>
          <w:b/>
          <w:i/>
          <w:sz w:val="24"/>
        </w:rPr>
        <w:t>XML_Files</w:t>
      </w:r>
      <w:proofErr w:type="spellEnd"/>
      <w:r w:rsidRPr="00077656">
        <w:rPr>
          <w:b/>
          <w:i/>
          <w:sz w:val="24"/>
        </w:rPr>
        <w:t xml:space="preserve"> </w:t>
      </w:r>
      <w:r>
        <w:rPr>
          <w:sz w:val="24"/>
        </w:rPr>
        <w:t>director</w:t>
      </w:r>
      <w:r w:rsidR="0045158A">
        <w:rPr>
          <w:sz w:val="24"/>
        </w:rPr>
        <w:t xml:space="preserve"> </w:t>
      </w:r>
      <w:r w:rsidR="00E75299">
        <w:rPr>
          <w:sz w:val="24"/>
        </w:rPr>
        <w:t>according</w:t>
      </w:r>
      <w:r w:rsidR="0045158A">
        <w:rPr>
          <w:sz w:val="24"/>
        </w:rPr>
        <w:t xml:space="preserve"> the </w:t>
      </w:r>
      <w:r w:rsidR="00E75299">
        <w:rPr>
          <w:sz w:val="24"/>
        </w:rPr>
        <w:t xml:space="preserve">given </w:t>
      </w:r>
      <w:r w:rsidR="0045158A">
        <w:rPr>
          <w:sz w:val="24"/>
        </w:rPr>
        <w:t>model :</w:t>
      </w:r>
    </w:p>
    <w:p w:rsidR="0045158A" w:rsidRDefault="0045158A" w:rsidP="0045158A">
      <w:pPr>
        <w:pStyle w:val="Paragraphedeliste"/>
        <w:spacing w:after="0"/>
        <w:rPr>
          <w:sz w:val="24"/>
        </w:rPr>
      </w:pPr>
    </w:p>
    <w:p w:rsidR="0045158A" w:rsidRPr="00E75299" w:rsidRDefault="0045158A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 w:rsidRPr="00E75299">
        <w:rPr>
          <w:rFonts w:ascii="Consolas" w:hAnsi="Consolas" w:cs="Consolas"/>
          <w:b/>
          <w:sz w:val="24"/>
        </w:rPr>
        <w:t>&lt;Method&gt;</w:t>
      </w:r>
    </w:p>
    <w:p w:rsidR="0045158A" w:rsidRPr="0045158A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b/>
          <w:sz w:val="24"/>
        </w:rPr>
        <w:tab/>
      </w:r>
      <w:r w:rsidR="0045158A" w:rsidRPr="00E75299">
        <w:rPr>
          <w:rFonts w:ascii="Consolas" w:hAnsi="Consolas" w:cs="Consolas"/>
          <w:b/>
          <w:sz w:val="24"/>
        </w:rPr>
        <w:t>&lt;Name&gt;</w:t>
      </w:r>
      <w:r w:rsidR="0045158A" w:rsidRPr="00E75299">
        <w:rPr>
          <w:rFonts w:ascii="Consolas" w:hAnsi="Consolas" w:cs="Consolas"/>
          <w:sz w:val="24"/>
        </w:rPr>
        <w:t>Name of the clustering method to add</w:t>
      </w:r>
      <w:r w:rsidR="0045158A" w:rsidRPr="00E75299">
        <w:rPr>
          <w:rFonts w:ascii="Consolas" w:hAnsi="Consolas" w:cs="Consolas"/>
          <w:b/>
          <w:sz w:val="24"/>
        </w:rPr>
        <w:t>&lt;/Name&gt;</w:t>
      </w:r>
    </w:p>
    <w:p w:rsidR="00E75299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b/>
          <w:sz w:val="24"/>
        </w:rPr>
        <w:tab/>
      </w:r>
      <w:r w:rsidR="0045158A" w:rsidRPr="00E75299">
        <w:rPr>
          <w:rFonts w:ascii="Consolas" w:hAnsi="Consolas" w:cs="Consolas"/>
          <w:b/>
          <w:sz w:val="24"/>
        </w:rPr>
        <w:t>&lt;Description&gt;</w:t>
      </w:r>
      <w:r w:rsidRPr="00E75299">
        <w:rPr>
          <w:rFonts w:ascii="Consolas" w:hAnsi="Consolas" w:cs="Consolas"/>
          <w:sz w:val="24"/>
        </w:rPr>
        <w:t>W</w:t>
      </w:r>
      <w:r w:rsidR="0045158A" w:rsidRPr="00E75299">
        <w:rPr>
          <w:rFonts w:ascii="Consolas" w:hAnsi="Consolas" w:cs="Consolas"/>
          <w:sz w:val="24"/>
        </w:rPr>
        <w:t xml:space="preserve">rite here the </w:t>
      </w:r>
      <w:r w:rsidR="003A42B1" w:rsidRPr="00E75299">
        <w:rPr>
          <w:rFonts w:ascii="Consolas" w:hAnsi="Consolas" w:cs="Consolas"/>
          <w:sz w:val="24"/>
        </w:rPr>
        <w:t>description</w:t>
      </w:r>
      <w:r w:rsidR="0045158A" w:rsidRPr="00E75299">
        <w:rPr>
          <w:rFonts w:ascii="Consolas" w:hAnsi="Consolas" w:cs="Consolas"/>
          <w:sz w:val="24"/>
        </w:rPr>
        <w:t xml:space="preserve"> of </w:t>
      </w:r>
      <w:r>
        <w:rPr>
          <w:rFonts w:ascii="Consolas" w:hAnsi="Consolas" w:cs="Consolas"/>
          <w:sz w:val="24"/>
        </w:rPr>
        <w:t xml:space="preserve">the </w:t>
      </w:r>
      <w:r w:rsidR="0045158A" w:rsidRPr="00E75299">
        <w:rPr>
          <w:rFonts w:ascii="Consolas" w:hAnsi="Consolas" w:cs="Consolas"/>
          <w:sz w:val="24"/>
        </w:rPr>
        <w:t xml:space="preserve">clustering </w:t>
      </w:r>
      <w:r>
        <w:rPr>
          <w:rFonts w:ascii="Consolas" w:hAnsi="Consolas" w:cs="Consolas"/>
          <w:sz w:val="24"/>
        </w:rPr>
        <w:tab/>
      </w:r>
      <w:r w:rsidR="0045158A" w:rsidRPr="00E75299">
        <w:rPr>
          <w:rFonts w:ascii="Consolas" w:hAnsi="Consolas" w:cs="Consolas"/>
          <w:sz w:val="24"/>
        </w:rPr>
        <w:t>method to add</w:t>
      </w:r>
      <w:r w:rsidR="003A42B1">
        <w:rPr>
          <w:rFonts w:ascii="Consolas" w:hAnsi="Consolas" w:cs="Consolas"/>
          <w:sz w:val="24"/>
        </w:rPr>
        <w:t>.</w:t>
      </w:r>
      <w:r w:rsidR="0045158A" w:rsidRPr="00E75299">
        <w:rPr>
          <w:rFonts w:ascii="Consolas" w:hAnsi="Consolas" w:cs="Consolas"/>
          <w:sz w:val="24"/>
        </w:rPr>
        <w:t xml:space="preserve"> </w:t>
      </w:r>
    </w:p>
    <w:p w:rsidR="0045158A" w:rsidRPr="00E75299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="0045158A" w:rsidRPr="00E75299">
        <w:rPr>
          <w:rFonts w:ascii="Consolas" w:hAnsi="Consolas" w:cs="Consolas"/>
          <w:b/>
          <w:sz w:val="24"/>
        </w:rPr>
        <w:t>&lt;/Description&gt;</w:t>
      </w:r>
    </w:p>
    <w:p w:rsidR="00E75299" w:rsidRPr="00E75299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="0045158A" w:rsidRPr="00E75299">
        <w:rPr>
          <w:rFonts w:ascii="Consolas" w:hAnsi="Consolas" w:cs="Consolas"/>
          <w:b/>
          <w:sz w:val="24"/>
        </w:rPr>
        <w:t>&lt;Path&gt;</w:t>
      </w:r>
    </w:p>
    <w:p w:rsidR="00E75299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ab/>
      </w:r>
      <w:r w:rsidR="0045158A" w:rsidRPr="0045158A">
        <w:rPr>
          <w:rFonts w:ascii="Consolas" w:hAnsi="Consolas" w:cs="Consolas"/>
          <w:sz w:val="24"/>
        </w:rPr>
        <w:t>..\\..\\..\\</w:t>
      </w:r>
      <w:proofErr w:type="spellStart"/>
      <w:r w:rsidR="0045158A" w:rsidRPr="0045158A">
        <w:rPr>
          <w:rFonts w:ascii="Consolas" w:hAnsi="Consolas" w:cs="Consolas"/>
          <w:sz w:val="24"/>
        </w:rPr>
        <w:t>ExternalLib</w:t>
      </w:r>
      <w:proofErr w:type="spellEnd"/>
      <w:r w:rsidR="0045158A" w:rsidRPr="0045158A">
        <w:rPr>
          <w:rFonts w:ascii="Consolas" w:hAnsi="Consolas" w:cs="Consolas"/>
          <w:sz w:val="24"/>
        </w:rPr>
        <w:t>\\</w:t>
      </w:r>
      <w:proofErr w:type="spellStart"/>
      <w:r w:rsidR="0045158A" w:rsidRPr="0045158A">
        <w:rPr>
          <w:rFonts w:ascii="Consolas" w:hAnsi="Consolas" w:cs="Consolas"/>
          <w:sz w:val="24"/>
        </w:rPr>
        <w:t>DLLs_MethodesClustering_Descripteur</w:t>
      </w:r>
      <w:proofErr w:type="spellEnd"/>
      <w:r>
        <w:rPr>
          <w:rFonts w:ascii="Consolas" w:hAnsi="Consolas" w:cs="Consolas"/>
          <w:sz w:val="24"/>
        </w:rPr>
        <w:tab/>
      </w:r>
      <w:r w:rsidR="0045158A" w:rsidRPr="0045158A">
        <w:rPr>
          <w:rFonts w:ascii="Consolas" w:hAnsi="Consolas" w:cs="Consolas"/>
          <w:sz w:val="24"/>
        </w:rPr>
        <w:t>s\\</w:t>
      </w:r>
      <w:proofErr w:type="spellStart"/>
      <w:r w:rsidR="0045158A" w:rsidRPr="0045158A">
        <w:rPr>
          <w:rFonts w:ascii="Consolas" w:hAnsi="Consolas" w:cs="Consolas"/>
          <w:sz w:val="24"/>
        </w:rPr>
        <w:t>MethodesClustering</w:t>
      </w:r>
      <w:proofErr w:type="spellEnd"/>
      <w:r w:rsidR="0045158A" w:rsidRPr="0045158A">
        <w:rPr>
          <w:rFonts w:ascii="Consolas" w:hAnsi="Consolas" w:cs="Consolas"/>
          <w:sz w:val="24"/>
        </w:rPr>
        <w:t>\\</w:t>
      </w:r>
      <w:r>
        <w:rPr>
          <w:rFonts w:ascii="Consolas" w:hAnsi="Consolas" w:cs="Consolas"/>
          <w:sz w:val="24"/>
        </w:rPr>
        <w:t>PluginOfTheClusteringMethodToAdd</w:t>
      </w:r>
      <w:r w:rsidR="0045158A" w:rsidRPr="0045158A">
        <w:rPr>
          <w:rFonts w:ascii="Consolas" w:hAnsi="Consolas" w:cs="Consolas"/>
          <w:sz w:val="24"/>
        </w:rPr>
        <w:t>.dll</w:t>
      </w:r>
    </w:p>
    <w:p w:rsidR="0045158A" w:rsidRPr="00E75299" w:rsidRDefault="00E75299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="0045158A" w:rsidRPr="00E75299">
        <w:rPr>
          <w:rFonts w:ascii="Consolas" w:hAnsi="Consolas" w:cs="Consolas"/>
          <w:b/>
          <w:sz w:val="24"/>
        </w:rPr>
        <w:t>&lt;/Path&gt;</w:t>
      </w:r>
    </w:p>
    <w:p w:rsidR="0045158A" w:rsidRPr="00E75299" w:rsidRDefault="0045158A" w:rsidP="00E75299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 w:rsidRPr="00E75299">
        <w:rPr>
          <w:rFonts w:ascii="Consolas" w:hAnsi="Consolas" w:cs="Consolas"/>
          <w:b/>
          <w:sz w:val="24"/>
        </w:rPr>
        <w:t>&lt;/Method&gt;</w:t>
      </w:r>
    </w:p>
    <w:p w:rsidR="00077656" w:rsidRDefault="00077656" w:rsidP="00DF331E">
      <w:pPr>
        <w:rPr>
          <w:sz w:val="24"/>
        </w:rPr>
      </w:pPr>
    </w:p>
    <w:p w:rsidR="00077656" w:rsidRDefault="00077656" w:rsidP="00DF331E">
      <w:pPr>
        <w:rPr>
          <w:sz w:val="24"/>
        </w:rPr>
      </w:pPr>
      <w:r>
        <w:rPr>
          <w:sz w:val="24"/>
        </w:rPr>
        <w:t xml:space="preserve">Then, the clustering method will be automatically </w:t>
      </w:r>
      <w:r w:rsidR="002D14EE">
        <w:rPr>
          <w:sz w:val="24"/>
        </w:rPr>
        <w:t>added to RETRO and will be available for</w:t>
      </w:r>
      <w:r>
        <w:rPr>
          <w:sz w:val="24"/>
        </w:rPr>
        <w:t xml:space="preserve"> the user to realize a clustering.</w:t>
      </w:r>
    </w:p>
    <w:p w:rsidR="00827BDF" w:rsidRDefault="00827BDF" w:rsidP="00DF331E">
      <w:pPr>
        <w:rPr>
          <w:sz w:val="24"/>
        </w:rPr>
      </w:pPr>
    </w:p>
    <w:p w:rsidR="00827BDF" w:rsidRDefault="00827BDF" w:rsidP="00827BDF">
      <w:pPr>
        <w:pStyle w:val="Titre3"/>
      </w:pPr>
      <w:bookmarkStart w:id="27" w:name="_Toc388799853"/>
      <w:r>
        <w:t>Add a descriptor</w:t>
      </w:r>
      <w:bookmarkEnd w:id="27"/>
    </w:p>
    <w:p w:rsidR="00077656" w:rsidRDefault="00077656" w:rsidP="00DF331E">
      <w:pPr>
        <w:rPr>
          <w:sz w:val="24"/>
        </w:rPr>
      </w:pPr>
    </w:p>
    <w:p w:rsidR="00827BDF" w:rsidRDefault="00827BDF" w:rsidP="00827BDF">
      <w:pPr>
        <w:rPr>
          <w:sz w:val="24"/>
        </w:rPr>
      </w:pPr>
      <w:r w:rsidRPr="00DF331E">
        <w:rPr>
          <w:sz w:val="24"/>
        </w:rPr>
        <w:t>If the developer</w:t>
      </w:r>
      <w:r>
        <w:rPr>
          <w:sz w:val="24"/>
        </w:rPr>
        <w:t xml:space="preserve"> want to add his clustering method (which he has developed like it’s explain in the “Develop a clustering method” part) </w:t>
      </w:r>
      <w:r w:rsidR="00B77B41">
        <w:rPr>
          <w:sz w:val="24"/>
        </w:rPr>
        <w:t>he has</w:t>
      </w:r>
      <w:r>
        <w:rPr>
          <w:sz w:val="24"/>
        </w:rPr>
        <w:t xml:space="preserve"> to follow 2 steps:</w:t>
      </w:r>
    </w:p>
    <w:p w:rsidR="00827BDF" w:rsidRPr="00077656" w:rsidRDefault="00827BDF" w:rsidP="00827BDF">
      <w:pPr>
        <w:pStyle w:val="Paragraphedeliste"/>
        <w:numPr>
          <w:ilvl w:val="0"/>
          <w:numId w:val="38"/>
        </w:numPr>
        <w:spacing w:after="0"/>
        <w:rPr>
          <w:sz w:val="24"/>
        </w:rPr>
      </w:pPr>
      <w:r w:rsidRPr="00077656">
        <w:rPr>
          <w:sz w:val="24"/>
        </w:rPr>
        <w:t>Add his plugin (*.</w:t>
      </w:r>
      <w:proofErr w:type="spellStart"/>
      <w:r w:rsidRPr="00077656">
        <w:rPr>
          <w:sz w:val="24"/>
        </w:rPr>
        <w:t>dll</w:t>
      </w:r>
      <w:proofErr w:type="spellEnd"/>
      <w:r w:rsidRPr="00077656">
        <w:rPr>
          <w:sz w:val="24"/>
        </w:rPr>
        <w:t>) in the right directory:</w:t>
      </w:r>
    </w:p>
    <w:p w:rsidR="00827BDF" w:rsidRPr="00392E0C" w:rsidRDefault="00827BDF" w:rsidP="00392E0C">
      <w:pPr>
        <w:spacing w:after="0"/>
        <w:ind w:left="1080"/>
        <w:rPr>
          <w:i/>
          <w:sz w:val="24"/>
        </w:rPr>
      </w:pPr>
      <w:proofErr w:type="spellStart"/>
      <w:r w:rsidRPr="00392E0C">
        <w:rPr>
          <w:i/>
          <w:sz w:val="24"/>
        </w:rPr>
        <w:t>ExternalLib</w:t>
      </w:r>
      <w:proofErr w:type="spellEnd"/>
      <w:r w:rsidRPr="00392E0C">
        <w:rPr>
          <w:i/>
          <w:sz w:val="24"/>
        </w:rPr>
        <w:t>\</w:t>
      </w:r>
      <w:proofErr w:type="spellStart"/>
      <w:r w:rsidRPr="00392E0C">
        <w:rPr>
          <w:i/>
          <w:sz w:val="24"/>
        </w:rPr>
        <w:t>DLLs_MethodesClustering_Descripteurs</w:t>
      </w:r>
      <w:proofErr w:type="spellEnd"/>
      <w:r w:rsidRPr="00392E0C">
        <w:rPr>
          <w:i/>
          <w:sz w:val="24"/>
        </w:rPr>
        <w:t>\</w:t>
      </w:r>
      <w:proofErr w:type="spellStart"/>
      <w:r w:rsidRPr="00392E0C">
        <w:rPr>
          <w:i/>
          <w:sz w:val="24"/>
        </w:rPr>
        <w:t>Descripteurs</w:t>
      </w:r>
      <w:proofErr w:type="spellEnd"/>
    </w:p>
    <w:p w:rsidR="00827BDF" w:rsidRDefault="00827BDF" w:rsidP="00827BDF">
      <w:pPr>
        <w:pStyle w:val="Paragraphedeliste"/>
        <w:spacing w:after="0"/>
        <w:ind w:left="770"/>
        <w:rPr>
          <w:i/>
          <w:sz w:val="24"/>
        </w:rPr>
      </w:pPr>
    </w:p>
    <w:p w:rsidR="00C55C3E" w:rsidRDefault="00C55C3E" w:rsidP="00827BDF">
      <w:pPr>
        <w:pStyle w:val="Paragraphedeliste"/>
        <w:spacing w:after="0"/>
        <w:ind w:left="770"/>
        <w:rPr>
          <w:i/>
          <w:sz w:val="24"/>
        </w:rPr>
      </w:pPr>
    </w:p>
    <w:p w:rsidR="00827BDF" w:rsidRDefault="00827BDF" w:rsidP="00392E0C">
      <w:pPr>
        <w:pStyle w:val="Paragraphedeliste"/>
        <w:numPr>
          <w:ilvl w:val="0"/>
          <w:numId w:val="38"/>
        </w:numPr>
        <w:spacing w:after="0"/>
        <w:rPr>
          <w:sz w:val="24"/>
        </w:rPr>
      </w:pPr>
      <w:r w:rsidRPr="00077656">
        <w:rPr>
          <w:sz w:val="24"/>
        </w:rPr>
        <w:lastRenderedPageBreak/>
        <w:t xml:space="preserve">Complete the Xml file </w:t>
      </w:r>
      <w:r w:rsidR="00392E0C" w:rsidRPr="00392E0C">
        <w:rPr>
          <w:b/>
          <w:i/>
          <w:sz w:val="24"/>
        </w:rPr>
        <w:t>Descriptors</w:t>
      </w:r>
      <w:r w:rsidR="00392E0C">
        <w:rPr>
          <w:b/>
          <w:i/>
          <w:sz w:val="24"/>
        </w:rPr>
        <w:t xml:space="preserve"> </w:t>
      </w:r>
      <w:r w:rsidRPr="00077656">
        <w:rPr>
          <w:sz w:val="24"/>
        </w:rPr>
        <w:t xml:space="preserve">presents in the </w:t>
      </w:r>
      <w:proofErr w:type="spellStart"/>
      <w:r w:rsidRPr="00077656">
        <w:rPr>
          <w:b/>
          <w:i/>
          <w:sz w:val="24"/>
        </w:rPr>
        <w:t>XML_Files</w:t>
      </w:r>
      <w:proofErr w:type="spellEnd"/>
      <w:r w:rsidRPr="00077656">
        <w:rPr>
          <w:b/>
          <w:i/>
          <w:sz w:val="24"/>
        </w:rPr>
        <w:t xml:space="preserve"> </w:t>
      </w:r>
      <w:r>
        <w:rPr>
          <w:sz w:val="24"/>
        </w:rPr>
        <w:t>director according the given model :</w:t>
      </w:r>
    </w:p>
    <w:p w:rsidR="00DF331E" w:rsidRDefault="00DF331E" w:rsidP="00077656">
      <w:pPr>
        <w:pStyle w:val="Paragraphedeliste"/>
        <w:spacing w:after="0"/>
        <w:rPr>
          <w:sz w:val="24"/>
        </w:rPr>
      </w:pPr>
    </w:p>
    <w:p w:rsidR="00C55C3E" w:rsidRPr="00E75299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 w:rsidRPr="00E75299">
        <w:rPr>
          <w:rFonts w:ascii="Consolas" w:hAnsi="Consolas" w:cs="Consolas"/>
          <w:b/>
          <w:sz w:val="24"/>
        </w:rPr>
        <w:t>&lt;</w:t>
      </w:r>
      <w:r>
        <w:rPr>
          <w:rFonts w:ascii="Consolas" w:hAnsi="Consolas" w:cs="Consolas"/>
          <w:b/>
          <w:sz w:val="24"/>
        </w:rPr>
        <w:t>Descriptor</w:t>
      </w:r>
      <w:r w:rsidRPr="00E75299">
        <w:rPr>
          <w:rFonts w:ascii="Consolas" w:hAnsi="Consolas" w:cs="Consolas"/>
          <w:b/>
          <w:sz w:val="24"/>
        </w:rPr>
        <w:t>&gt;</w:t>
      </w:r>
    </w:p>
    <w:p w:rsidR="00C55C3E" w:rsidRPr="0045158A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b/>
          <w:sz w:val="24"/>
        </w:rPr>
        <w:tab/>
      </w:r>
      <w:r w:rsidRPr="00E75299">
        <w:rPr>
          <w:rFonts w:ascii="Consolas" w:hAnsi="Consolas" w:cs="Consolas"/>
          <w:b/>
          <w:sz w:val="24"/>
        </w:rPr>
        <w:t>&lt;Name&gt;</w:t>
      </w:r>
      <w:r w:rsidRPr="00E75299">
        <w:rPr>
          <w:rFonts w:ascii="Consolas" w:hAnsi="Consolas" w:cs="Consolas"/>
          <w:sz w:val="24"/>
        </w:rPr>
        <w:t xml:space="preserve">Name of the </w:t>
      </w:r>
      <w:r>
        <w:rPr>
          <w:rFonts w:ascii="Consolas" w:hAnsi="Consolas" w:cs="Consolas"/>
          <w:sz w:val="24"/>
        </w:rPr>
        <w:t>descriptor</w:t>
      </w:r>
      <w:r w:rsidRPr="00E75299">
        <w:rPr>
          <w:rFonts w:ascii="Consolas" w:hAnsi="Consolas" w:cs="Consolas"/>
          <w:sz w:val="24"/>
        </w:rPr>
        <w:t xml:space="preserve"> to add</w:t>
      </w:r>
      <w:r w:rsidRPr="00E75299">
        <w:rPr>
          <w:rFonts w:ascii="Consolas" w:hAnsi="Consolas" w:cs="Consolas"/>
          <w:b/>
          <w:sz w:val="24"/>
        </w:rPr>
        <w:t>&lt;/Name&gt;</w:t>
      </w:r>
    </w:p>
    <w:p w:rsidR="00C55C3E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b/>
          <w:sz w:val="24"/>
        </w:rPr>
        <w:tab/>
      </w:r>
      <w:r w:rsidRPr="00E75299">
        <w:rPr>
          <w:rFonts w:ascii="Consolas" w:hAnsi="Consolas" w:cs="Consolas"/>
          <w:b/>
          <w:sz w:val="24"/>
        </w:rPr>
        <w:t>&lt;Description&gt;</w:t>
      </w:r>
      <w:r w:rsidRPr="00E75299">
        <w:rPr>
          <w:rFonts w:ascii="Consolas" w:hAnsi="Consolas" w:cs="Consolas"/>
          <w:sz w:val="24"/>
        </w:rPr>
        <w:t xml:space="preserve">Write here the description of </w:t>
      </w:r>
      <w:r>
        <w:rPr>
          <w:rFonts w:ascii="Consolas" w:hAnsi="Consolas" w:cs="Consolas"/>
          <w:sz w:val="24"/>
        </w:rPr>
        <w:t>the descriptor</w:t>
      </w:r>
      <w:r w:rsidRPr="00E75299">
        <w:rPr>
          <w:rFonts w:ascii="Consolas" w:hAnsi="Consolas" w:cs="Consolas"/>
          <w:sz w:val="24"/>
        </w:rPr>
        <w:t xml:space="preserve"> to add</w:t>
      </w:r>
      <w:r>
        <w:rPr>
          <w:rFonts w:ascii="Consolas" w:hAnsi="Consolas" w:cs="Consolas"/>
          <w:sz w:val="24"/>
        </w:rPr>
        <w:t>.</w:t>
      </w:r>
      <w:r w:rsidRPr="00E75299">
        <w:rPr>
          <w:rFonts w:ascii="Consolas" w:hAnsi="Consolas" w:cs="Consolas"/>
          <w:sz w:val="24"/>
        </w:rPr>
        <w:t xml:space="preserve"> </w:t>
      </w:r>
    </w:p>
    <w:p w:rsidR="00C55C3E" w:rsidRPr="00E75299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Pr="00E75299">
        <w:rPr>
          <w:rFonts w:ascii="Consolas" w:hAnsi="Consolas" w:cs="Consolas"/>
          <w:b/>
          <w:sz w:val="24"/>
        </w:rPr>
        <w:t>&lt;/Description&gt;</w:t>
      </w:r>
    </w:p>
    <w:p w:rsidR="00C55C3E" w:rsidRPr="00E75299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Pr="00E75299">
        <w:rPr>
          <w:rFonts w:ascii="Consolas" w:hAnsi="Consolas" w:cs="Consolas"/>
          <w:b/>
          <w:sz w:val="24"/>
        </w:rPr>
        <w:t>&lt;Path&gt;</w:t>
      </w:r>
    </w:p>
    <w:p w:rsidR="00C55C3E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ab/>
      </w:r>
      <w:r w:rsidRPr="0045158A">
        <w:rPr>
          <w:rFonts w:ascii="Consolas" w:hAnsi="Consolas" w:cs="Consolas"/>
          <w:sz w:val="24"/>
        </w:rPr>
        <w:t>..\\..\\..\\</w:t>
      </w:r>
      <w:proofErr w:type="spellStart"/>
      <w:r w:rsidRPr="0045158A">
        <w:rPr>
          <w:rFonts w:ascii="Consolas" w:hAnsi="Consolas" w:cs="Consolas"/>
          <w:sz w:val="24"/>
        </w:rPr>
        <w:t>ExternalLib</w:t>
      </w:r>
      <w:proofErr w:type="spellEnd"/>
      <w:r w:rsidRPr="0045158A">
        <w:rPr>
          <w:rFonts w:ascii="Consolas" w:hAnsi="Consolas" w:cs="Consolas"/>
          <w:sz w:val="24"/>
        </w:rPr>
        <w:t>\\</w:t>
      </w:r>
      <w:proofErr w:type="spellStart"/>
      <w:r w:rsidRPr="0045158A">
        <w:rPr>
          <w:rFonts w:ascii="Consolas" w:hAnsi="Consolas" w:cs="Consolas"/>
          <w:sz w:val="24"/>
        </w:rPr>
        <w:t>DLLs_MethodesClustering_Descripteur</w:t>
      </w:r>
      <w:proofErr w:type="spellEnd"/>
      <w:r>
        <w:rPr>
          <w:rFonts w:ascii="Consolas" w:hAnsi="Consolas" w:cs="Consolas"/>
          <w:sz w:val="24"/>
        </w:rPr>
        <w:tab/>
      </w:r>
      <w:r w:rsidRPr="0045158A">
        <w:rPr>
          <w:rFonts w:ascii="Consolas" w:hAnsi="Consolas" w:cs="Consolas"/>
          <w:sz w:val="24"/>
        </w:rPr>
        <w:t>s\\</w:t>
      </w:r>
      <w:proofErr w:type="spellStart"/>
      <w:r w:rsidRPr="0045158A">
        <w:rPr>
          <w:rFonts w:ascii="Consolas" w:hAnsi="Consolas" w:cs="Consolas"/>
          <w:sz w:val="24"/>
        </w:rPr>
        <w:t>MethodesClustering</w:t>
      </w:r>
      <w:proofErr w:type="spellEnd"/>
      <w:r w:rsidRPr="0045158A">
        <w:rPr>
          <w:rFonts w:ascii="Consolas" w:hAnsi="Consolas" w:cs="Consolas"/>
          <w:sz w:val="24"/>
        </w:rPr>
        <w:t>\\</w:t>
      </w:r>
      <w:r>
        <w:rPr>
          <w:rFonts w:ascii="Consolas" w:hAnsi="Consolas" w:cs="Consolas"/>
          <w:sz w:val="24"/>
        </w:rPr>
        <w:t>PluginOfThe</w:t>
      </w:r>
      <w:r w:rsidR="00C7594F">
        <w:rPr>
          <w:rFonts w:ascii="Consolas" w:hAnsi="Consolas" w:cs="Consolas"/>
          <w:sz w:val="24"/>
        </w:rPr>
        <w:t>Descriptor</w:t>
      </w:r>
      <w:r>
        <w:rPr>
          <w:rFonts w:ascii="Consolas" w:hAnsi="Consolas" w:cs="Consolas"/>
          <w:sz w:val="24"/>
        </w:rPr>
        <w:t>ToAdd</w:t>
      </w:r>
      <w:r w:rsidRPr="0045158A">
        <w:rPr>
          <w:rFonts w:ascii="Consolas" w:hAnsi="Consolas" w:cs="Consolas"/>
          <w:sz w:val="24"/>
        </w:rPr>
        <w:t>.dll</w:t>
      </w:r>
    </w:p>
    <w:p w:rsidR="00C55C3E" w:rsidRPr="00E75299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 w:rsidRPr="00E75299">
        <w:rPr>
          <w:rFonts w:ascii="Consolas" w:hAnsi="Consolas" w:cs="Consolas"/>
          <w:b/>
          <w:sz w:val="24"/>
        </w:rPr>
        <w:t>&lt;/Path&gt;</w:t>
      </w:r>
    </w:p>
    <w:p w:rsidR="00C55C3E" w:rsidRPr="00E75299" w:rsidRDefault="00C55C3E" w:rsidP="00C55C3E">
      <w:pPr>
        <w:pStyle w:val="Paragraphedeliste"/>
        <w:pBdr>
          <w:top w:val="single" w:sz="4" w:space="1" w:color="F07F09" w:themeColor="accent1"/>
          <w:left w:val="single" w:sz="4" w:space="4" w:color="F07F09" w:themeColor="accent1"/>
          <w:bottom w:val="single" w:sz="4" w:space="1" w:color="F07F09" w:themeColor="accent1"/>
          <w:right w:val="single" w:sz="4" w:space="4" w:color="F07F09" w:themeColor="accent1"/>
        </w:pBdr>
        <w:spacing w:after="0"/>
        <w:rPr>
          <w:rFonts w:ascii="Consolas" w:hAnsi="Consolas" w:cs="Consolas"/>
          <w:b/>
          <w:sz w:val="24"/>
        </w:rPr>
      </w:pPr>
      <w:r w:rsidRPr="00E75299">
        <w:rPr>
          <w:rFonts w:ascii="Consolas" w:hAnsi="Consolas" w:cs="Consolas"/>
          <w:b/>
          <w:sz w:val="24"/>
        </w:rPr>
        <w:t>&lt;/</w:t>
      </w:r>
      <w:r>
        <w:rPr>
          <w:rFonts w:ascii="Consolas" w:hAnsi="Consolas" w:cs="Consolas"/>
          <w:b/>
          <w:sz w:val="24"/>
        </w:rPr>
        <w:t>Descriptor</w:t>
      </w:r>
      <w:r w:rsidRPr="00E75299">
        <w:rPr>
          <w:rFonts w:ascii="Consolas" w:hAnsi="Consolas" w:cs="Consolas"/>
          <w:b/>
          <w:sz w:val="24"/>
        </w:rPr>
        <w:t>&gt;</w:t>
      </w:r>
    </w:p>
    <w:p w:rsidR="00C55C3E" w:rsidRPr="00740767" w:rsidRDefault="00C55C3E" w:rsidP="00077656">
      <w:pPr>
        <w:pStyle w:val="Paragraphedeliste"/>
        <w:spacing w:after="0"/>
        <w:rPr>
          <w:sz w:val="24"/>
        </w:rPr>
      </w:pPr>
    </w:p>
    <w:p w:rsidR="00740767" w:rsidRPr="00DF331E" w:rsidRDefault="00740767" w:rsidP="00740767">
      <w:pPr>
        <w:spacing w:after="0"/>
        <w:rPr>
          <w:sz w:val="24"/>
        </w:rPr>
      </w:pPr>
    </w:p>
    <w:sectPr w:rsidR="00740767" w:rsidRPr="00DF331E" w:rsidSect="00A10F3E">
      <w:footerReference w:type="default" r:id="rId35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983" w:rsidRDefault="001F6983" w:rsidP="00F03D2C">
      <w:pPr>
        <w:spacing w:after="0" w:line="240" w:lineRule="auto"/>
      </w:pPr>
      <w:r>
        <w:separator/>
      </w:r>
    </w:p>
  </w:endnote>
  <w:endnote w:type="continuationSeparator" w:id="0">
    <w:p w:rsidR="001F6983" w:rsidRDefault="001F6983" w:rsidP="00F0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3443904"/>
      <w:docPartObj>
        <w:docPartGallery w:val="Page Numbers (Bottom of Page)"/>
        <w:docPartUnique/>
      </w:docPartObj>
    </w:sdtPr>
    <w:sdtEndPr/>
    <w:sdtContent>
      <w:p w:rsidR="00354FC3" w:rsidRDefault="00354FC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0E3" w:rsidRPr="003810E3">
          <w:rPr>
            <w:noProof/>
            <w:lang w:val="fr-FR"/>
          </w:rPr>
          <w:t>13</w:t>
        </w:r>
        <w:r>
          <w:fldChar w:fldCharType="end"/>
        </w:r>
      </w:p>
    </w:sdtContent>
  </w:sdt>
  <w:p w:rsidR="00354FC3" w:rsidRDefault="00354F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983" w:rsidRDefault="001F6983" w:rsidP="00F03D2C">
      <w:pPr>
        <w:spacing w:after="0" w:line="240" w:lineRule="auto"/>
      </w:pPr>
      <w:r>
        <w:separator/>
      </w:r>
    </w:p>
  </w:footnote>
  <w:footnote w:type="continuationSeparator" w:id="0">
    <w:p w:rsidR="001F6983" w:rsidRDefault="001F6983" w:rsidP="00F03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2199"/>
    <w:multiLevelType w:val="hybridMultilevel"/>
    <w:tmpl w:val="07EEB5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D364A"/>
    <w:multiLevelType w:val="hybridMultilevel"/>
    <w:tmpl w:val="07EEB5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3137E"/>
    <w:multiLevelType w:val="hybridMultilevel"/>
    <w:tmpl w:val="F6002882"/>
    <w:lvl w:ilvl="0" w:tplc="79A2982A">
      <w:start w:val="6"/>
      <w:numFmt w:val="bullet"/>
      <w:lvlText w:val="-"/>
      <w:lvlJc w:val="left"/>
      <w:pPr>
        <w:ind w:left="1065" w:hanging="360"/>
      </w:pPr>
      <w:rPr>
        <w:rFonts w:ascii="Calibri" w:eastAsiaTheme="minorEastAsia" w:hAnsi="Calibri" w:cs="Consolas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A3F2F"/>
    <w:multiLevelType w:val="hybridMultilevel"/>
    <w:tmpl w:val="744E5F7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E4A3789"/>
    <w:multiLevelType w:val="hybridMultilevel"/>
    <w:tmpl w:val="8B20E2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82398"/>
    <w:multiLevelType w:val="hybridMultilevel"/>
    <w:tmpl w:val="37E831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65C09"/>
    <w:multiLevelType w:val="hybridMultilevel"/>
    <w:tmpl w:val="129E73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76E62"/>
    <w:multiLevelType w:val="hybridMultilevel"/>
    <w:tmpl w:val="F13AE150"/>
    <w:lvl w:ilvl="0" w:tplc="4FB650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71FC3"/>
    <w:multiLevelType w:val="hybridMultilevel"/>
    <w:tmpl w:val="83724B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C2E3C"/>
    <w:multiLevelType w:val="hybridMultilevel"/>
    <w:tmpl w:val="D22A2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D6094"/>
    <w:multiLevelType w:val="hybridMultilevel"/>
    <w:tmpl w:val="ACD27FD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046D52"/>
    <w:multiLevelType w:val="hybridMultilevel"/>
    <w:tmpl w:val="54B86B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07A35"/>
    <w:multiLevelType w:val="hybridMultilevel"/>
    <w:tmpl w:val="8F5C3B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1B4CAD"/>
    <w:multiLevelType w:val="hybridMultilevel"/>
    <w:tmpl w:val="C1A6B0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F5A8B"/>
    <w:multiLevelType w:val="hybridMultilevel"/>
    <w:tmpl w:val="BF3A9FFC"/>
    <w:lvl w:ilvl="0" w:tplc="3DB6E16C">
      <w:start w:val="6"/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46F1472D"/>
    <w:multiLevelType w:val="hybridMultilevel"/>
    <w:tmpl w:val="B3F09462"/>
    <w:lvl w:ilvl="0" w:tplc="3DB6E16C">
      <w:start w:val="6"/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0144C8E"/>
    <w:multiLevelType w:val="hybridMultilevel"/>
    <w:tmpl w:val="58C6FC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6562D0"/>
    <w:multiLevelType w:val="hybridMultilevel"/>
    <w:tmpl w:val="2102A7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123303"/>
    <w:multiLevelType w:val="hybridMultilevel"/>
    <w:tmpl w:val="5D2A9252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>
    <w:nsid w:val="593D37AC"/>
    <w:multiLevelType w:val="hybridMultilevel"/>
    <w:tmpl w:val="0A74792E"/>
    <w:lvl w:ilvl="0" w:tplc="79A2982A">
      <w:start w:val="6"/>
      <w:numFmt w:val="bullet"/>
      <w:lvlText w:val="-"/>
      <w:lvlJc w:val="left"/>
      <w:pPr>
        <w:ind w:left="1065" w:hanging="360"/>
      </w:pPr>
      <w:rPr>
        <w:rFonts w:ascii="Calibri" w:eastAsiaTheme="minorEastAsia" w:hAnsi="Calibri" w:cs="Consolas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>
    <w:nsid w:val="5B202713"/>
    <w:multiLevelType w:val="hybridMultilevel"/>
    <w:tmpl w:val="D9D6964A"/>
    <w:lvl w:ilvl="0" w:tplc="9E0E1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FA5899"/>
    <w:multiLevelType w:val="hybridMultilevel"/>
    <w:tmpl w:val="F93AE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D3BC5"/>
    <w:multiLevelType w:val="hybridMultilevel"/>
    <w:tmpl w:val="720476F6"/>
    <w:lvl w:ilvl="0" w:tplc="3DB6E16C">
      <w:start w:val="6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>
    <w:nsid w:val="5F6E4B5C"/>
    <w:multiLevelType w:val="hybridMultilevel"/>
    <w:tmpl w:val="E82CA3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C327D"/>
    <w:multiLevelType w:val="hybridMultilevel"/>
    <w:tmpl w:val="62FA8C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4B5D51"/>
    <w:multiLevelType w:val="hybridMultilevel"/>
    <w:tmpl w:val="40F694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19539D"/>
    <w:multiLevelType w:val="hybridMultilevel"/>
    <w:tmpl w:val="EB107C4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25"/>
  </w:num>
  <w:num w:numId="14">
    <w:abstractNumId w:val="8"/>
  </w:num>
  <w:num w:numId="15">
    <w:abstractNumId w:val="12"/>
  </w:num>
  <w:num w:numId="16">
    <w:abstractNumId w:val="22"/>
  </w:num>
  <w:num w:numId="17">
    <w:abstractNumId w:val="18"/>
  </w:num>
  <w:num w:numId="18">
    <w:abstractNumId w:val="26"/>
  </w:num>
  <w:num w:numId="19">
    <w:abstractNumId w:val="7"/>
  </w:num>
  <w:num w:numId="20">
    <w:abstractNumId w:val="13"/>
  </w:num>
  <w:num w:numId="21">
    <w:abstractNumId w:val="6"/>
  </w:num>
  <w:num w:numId="22">
    <w:abstractNumId w:val="27"/>
  </w:num>
  <w:num w:numId="23">
    <w:abstractNumId w:val="11"/>
  </w:num>
  <w:num w:numId="24">
    <w:abstractNumId w:val="3"/>
  </w:num>
  <w:num w:numId="25">
    <w:abstractNumId w:val="17"/>
  </w:num>
  <w:num w:numId="26">
    <w:abstractNumId w:val="9"/>
  </w:num>
  <w:num w:numId="27">
    <w:abstractNumId w:val="10"/>
  </w:num>
  <w:num w:numId="28">
    <w:abstractNumId w:val="23"/>
  </w:num>
  <w:num w:numId="29">
    <w:abstractNumId w:val="15"/>
  </w:num>
  <w:num w:numId="30">
    <w:abstractNumId w:val="16"/>
  </w:num>
  <w:num w:numId="31">
    <w:abstractNumId w:val="20"/>
  </w:num>
  <w:num w:numId="32">
    <w:abstractNumId w:val="2"/>
  </w:num>
  <w:num w:numId="33">
    <w:abstractNumId w:val="14"/>
  </w:num>
  <w:num w:numId="34">
    <w:abstractNumId w:val="19"/>
  </w:num>
  <w:num w:numId="35">
    <w:abstractNumId w:val="24"/>
  </w:num>
  <w:num w:numId="36">
    <w:abstractNumId w:val="5"/>
  </w:num>
  <w:num w:numId="37">
    <w:abstractNumId w:val="1"/>
  </w:num>
  <w:num w:numId="38">
    <w:abstractNumId w:val="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54"/>
    <w:rsid w:val="000065EE"/>
    <w:rsid w:val="000166DC"/>
    <w:rsid w:val="00016B0B"/>
    <w:rsid w:val="00053566"/>
    <w:rsid w:val="00054B54"/>
    <w:rsid w:val="00074D05"/>
    <w:rsid w:val="00077656"/>
    <w:rsid w:val="00086F78"/>
    <w:rsid w:val="00090789"/>
    <w:rsid w:val="000B07B5"/>
    <w:rsid w:val="000B7B02"/>
    <w:rsid w:val="000C0E57"/>
    <w:rsid w:val="000C54B3"/>
    <w:rsid w:val="000F496E"/>
    <w:rsid w:val="000F6BF7"/>
    <w:rsid w:val="0011034F"/>
    <w:rsid w:val="00110AAB"/>
    <w:rsid w:val="00132ACA"/>
    <w:rsid w:val="00133E23"/>
    <w:rsid w:val="00150816"/>
    <w:rsid w:val="00153DDC"/>
    <w:rsid w:val="00163DF3"/>
    <w:rsid w:val="00164AE5"/>
    <w:rsid w:val="00165E2D"/>
    <w:rsid w:val="0017156C"/>
    <w:rsid w:val="00193895"/>
    <w:rsid w:val="001A63C5"/>
    <w:rsid w:val="001B4A44"/>
    <w:rsid w:val="001C53B0"/>
    <w:rsid w:val="001C619D"/>
    <w:rsid w:val="001E4CB7"/>
    <w:rsid w:val="001F14CE"/>
    <w:rsid w:val="001F6983"/>
    <w:rsid w:val="00207FFC"/>
    <w:rsid w:val="002110B7"/>
    <w:rsid w:val="00217B6E"/>
    <w:rsid w:val="002229C5"/>
    <w:rsid w:val="00224A7D"/>
    <w:rsid w:val="002473A8"/>
    <w:rsid w:val="0027707A"/>
    <w:rsid w:val="00280DFE"/>
    <w:rsid w:val="0028292A"/>
    <w:rsid w:val="00282ADF"/>
    <w:rsid w:val="002917E1"/>
    <w:rsid w:val="002B42EB"/>
    <w:rsid w:val="002C7036"/>
    <w:rsid w:val="002D14EE"/>
    <w:rsid w:val="002D4979"/>
    <w:rsid w:val="002F5070"/>
    <w:rsid w:val="00301B67"/>
    <w:rsid w:val="00313416"/>
    <w:rsid w:val="00317608"/>
    <w:rsid w:val="00340D05"/>
    <w:rsid w:val="00343558"/>
    <w:rsid w:val="00354FC3"/>
    <w:rsid w:val="003810E3"/>
    <w:rsid w:val="00392E0C"/>
    <w:rsid w:val="003A07D1"/>
    <w:rsid w:val="003A3A69"/>
    <w:rsid w:val="003A42B1"/>
    <w:rsid w:val="003A6291"/>
    <w:rsid w:val="003A7C24"/>
    <w:rsid w:val="003B4DF5"/>
    <w:rsid w:val="003C4897"/>
    <w:rsid w:val="003D21EF"/>
    <w:rsid w:val="003D4A1A"/>
    <w:rsid w:val="003E22A7"/>
    <w:rsid w:val="003F0893"/>
    <w:rsid w:val="003F11C7"/>
    <w:rsid w:val="003F18A1"/>
    <w:rsid w:val="00426E40"/>
    <w:rsid w:val="0043286A"/>
    <w:rsid w:val="004357DB"/>
    <w:rsid w:val="0045158A"/>
    <w:rsid w:val="00472437"/>
    <w:rsid w:val="004E13A5"/>
    <w:rsid w:val="004E1AA7"/>
    <w:rsid w:val="004F3408"/>
    <w:rsid w:val="00513742"/>
    <w:rsid w:val="00515BAE"/>
    <w:rsid w:val="00522D76"/>
    <w:rsid w:val="005304CC"/>
    <w:rsid w:val="00557989"/>
    <w:rsid w:val="00562ABA"/>
    <w:rsid w:val="00565AF1"/>
    <w:rsid w:val="0057471F"/>
    <w:rsid w:val="00592938"/>
    <w:rsid w:val="005979F0"/>
    <w:rsid w:val="005D0381"/>
    <w:rsid w:val="005D6E7C"/>
    <w:rsid w:val="005E4B00"/>
    <w:rsid w:val="005E6595"/>
    <w:rsid w:val="005F5826"/>
    <w:rsid w:val="005F7431"/>
    <w:rsid w:val="00605C72"/>
    <w:rsid w:val="0061050C"/>
    <w:rsid w:val="006110A2"/>
    <w:rsid w:val="0061196B"/>
    <w:rsid w:val="00626A57"/>
    <w:rsid w:val="00631E54"/>
    <w:rsid w:val="00633C6E"/>
    <w:rsid w:val="00654899"/>
    <w:rsid w:val="006703EB"/>
    <w:rsid w:val="006B2F1C"/>
    <w:rsid w:val="006D648C"/>
    <w:rsid w:val="006E490D"/>
    <w:rsid w:val="006E70E7"/>
    <w:rsid w:val="006F7667"/>
    <w:rsid w:val="00710B9B"/>
    <w:rsid w:val="00710E3F"/>
    <w:rsid w:val="00721A4A"/>
    <w:rsid w:val="00740767"/>
    <w:rsid w:val="00750D37"/>
    <w:rsid w:val="00756A61"/>
    <w:rsid w:val="00761215"/>
    <w:rsid w:val="00775196"/>
    <w:rsid w:val="00782293"/>
    <w:rsid w:val="0078370E"/>
    <w:rsid w:val="00786AC1"/>
    <w:rsid w:val="00786F16"/>
    <w:rsid w:val="00797366"/>
    <w:rsid w:val="007A4C84"/>
    <w:rsid w:val="007A511B"/>
    <w:rsid w:val="007A6A40"/>
    <w:rsid w:val="007B2C91"/>
    <w:rsid w:val="007C300A"/>
    <w:rsid w:val="007C6D16"/>
    <w:rsid w:val="007E7274"/>
    <w:rsid w:val="007F3049"/>
    <w:rsid w:val="0080208A"/>
    <w:rsid w:val="008069F6"/>
    <w:rsid w:val="0081579E"/>
    <w:rsid w:val="00821A99"/>
    <w:rsid w:val="00826FEE"/>
    <w:rsid w:val="00827BDF"/>
    <w:rsid w:val="00832CCA"/>
    <w:rsid w:val="00840186"/>
    <w:rsid w:val="00843E00"/>
    <w:rsid w:val="00846EED"/>
    <w:rsid w:val="00863F1C"/>
    <w:rsid w:val="00865BFE"/>
    <w:rsid w:val="00871D12"/>
    <w:rsid w:val="008740B7"/>
    <w:rsid w:val="00886204"/>
    <w:rsid w:val="008A2344"/>
    <w:rsid w:val="008A4692"/>
    <w:rsid w:val="008C4020"/>
    <w:rsid w:val="008C74B9"/>
    <w:rsid w:val="008C7845"/>
    <w:rsid w:val="008D1B36"/>
    <w:rsid w:val="008F41B5"/>
    <w:rsid w:val="00901C9A"/>
    <w:rsid w:val="00914CB3"/>
    <w:rsid w:val="00922198"/>
    <w:rsid w:val="0094578A"/>
    <w:rsid w:val="00945F54"/>
    <w:rsid w:val="009524A9"/>
    <w:rsid w:val="00982C36"/>
    <w:rsid w:val="009A5D93"/>
    <w:rsid w:val="009B1FEA"/>
    <w:rsid w:val="009B3468"/>
    <w:rsid w:val="009C3CF4"/>
    <w:rsid w:val="009D4F03"/>
    <w:rsid w:val="009E20A6"/>
    <w:rsid w:val="009E6787"/>
    <w:rsid w:val="00A05CD0"/>
    <w:rsid w:val="00A10F3E"/>
    <w:rsid w:val="00A120B3"/>
    <w:rsid w:val="00A30419"/>
    <w:rsid w:val="00A36915"/>
    <w:rsid w:val="00A4375F"/>
    <w:rsid w:val="00A44F77"/>
    <w:rsid w:val="00A63427"/>
    <w:rsid w:val="00A77B31"/>
    <w:rsid w:val="00A85754"/>
    <w:rsid w:val="00A87548"/>
    <w:rsid w:val="00A90A50"/>
    <w:rsid w:val="00A92B63"/>
    <w:rsid w:val="00AB34F8"/>
    <w:rsid w:val="00AB6703"/>
    <w:rsid w:val="00AD1915"/>
    <w:rsid w:val="00AD6CD1"/>
    <w:rsid w:val="00AE2465"/>
    <w:rsid w:val="00AE44ED"/>
    <w:rsid w:val="00B1190F"/>
    <w:rsid w:val="00B23B4B"/>
    <w:rsid w:val="00B277A2"/>
    <w:rsid w:val="00B33D6D"/>
    <w:rsid w:val="00B54F5C"/>
    <w:rsid w:val="00B60D99"/>
    <w:rsid w:val="00B61BC3"/>
    <w:rsid w:val="00B62928"/>
    <w:rsid w:val="00B738F3"/>
    <w:rsid w:val="00B77B41"/>
    <w:rsid w:val="00B80279"/>
    <w:rsid w:val="00B869F4"/>
    <w:rsid w:val="00B9396E"/>
    <w:rsid w:val="00BA152C"/>
    <w:rsid w:val="00BA5616"/>
    <w:rsid w:val="00BA6F40"/>
    <w:rsid w:val="00BB6DC1"/>
    <w:rsid w:val="00BC2638"/>
    <w:rsid w:val="00BC2CAB"/>
    <w:rsid w:val="00BD6D83"/>
    <w:rsid w:val="00BF3294"/>
    <w:rsid w:val="00BF3BD0"/>
    <w:rsid w:val="00C044EE"/>
    <w:rsid w:val="00C05A39"/>
    <w:rsid w:val="00C12346"/>
    <w:rsid w:val="00C1660E"/>
    <w:rsid w:val="00C26BA8"/>
    <w:rsid w:val="00C47064"/>
    <w:rsid w:val="00C54ACB"/>
    <w:rsid w:val="00C55C3E"/>
    <w:rsid w:val="00C6168E"/>
    <w:rsid w:val="00C6582B"/>
    <w:rsid w:val="00C70FCA"/>
    <w:rsid w:val="00C7594F"/>
    <w:rsid w:val="00C76AAF"/>
    <w:rsid w:val="00C76FA0"/>
    <w:rsid w:val="00C7784C"/>
    <w:rsid w:val="00C845D1"/>
    <w:rsid w:val="00C85308"/>
    <w:rsid w:val="00C97568"/>
    <w:rsid w:val="00CA7FA2"/>
    <w:rsid w:val="00CB5219"/>
    <w:rsid w:val="00CC06C8"/>
    <w:rsid w:val="00CC5817"/>
    <w:rsid w:val="00CF0EDD"/>
    <w:rsid w:val="00D012EC"/>
    <w:rsid w:val="00D015F4"/>
    <w:rsid w:val="00D055CF"/>
    <w:rsid w:val="00D05C0B"/>
    <w:rsid w:val="00D16AF5"/>
    <w:rsid w:val="00D228B3"/>
    <w:rsid w:val="00D24139"/>
    <w:rsid w:val="00D24869"/>
    <w:rsid w:val="00D24D0E"/>
    <w:rsid w:val="00D322A5"/>
    <w:rsid w:val="00D34C8D"/>
    <w:rsid w:val="00D402A5"/>
    <w:rsid w:val="00D54A44"/>
    <w:rsid w:val="00D5515E"/>
    <w:rsid w:val="00D6608E"/>
    <w:rsid w:val="00D94D78"/>
    <w:rsid w:val="00D952CD"/>
    <w:rsid w:val="00D95E53"/>
    <w:rsid w:val="00DA2076"/>
    <w:rsid w:val="00DA7622"/>
    <w:rsid w:val="00DB0872"/>
    <w:rsid w:val="00DB3642"/>
    <w:rsid w:val="00DB6032"/>
    <w:rsid w:val="00DC1E8B"/>
    <w:rsid w:val="00DC27CA"/>
    <w:rsid w:val="00DD2D8F"/>
    <w:rsid w:val="00DD3733"/>
    <w:rsid w:val="00DE378B"/>
    <w:rsid w:val="00DE54FB"/>
    <w:rsid w:val="00DF331E"/>
    <w:rsid w:val="00E04956"/>
    <w:rsid w:val="00E16E40"/>
    <w:rsid w:val="00E261DB"/>
    <w:rsid w:val="00E40783"/>
    <w:rsid w:val="00E50FE1"/>
    <w:rsid w:val="00E57F19"/>
    <w:rsid w:val="00E61E65"/>
    <w:rsid w:val="00E6273D"/>
    <w:rsid w:val="00E75299"/>
    <w:rsid w:val="00E8004F"/>
    <w:rsid w:val="00E92ABF"/>
    <w:rsid w:val="00E97A43"/>
    <w:rsid w:val="00EA2B3F"/>
    <w:rsid w:val="00EA48CD"/>
    <w:rsid w:val="00EB0B9A"/>
    <w:rsid w:val="00ED477C"/>
    <w:rsid w:val="00ED661B"/>
    <w:rsid w:val="00EE4F2D"/>
    <w:rsid w:val="00EF321C"/>
    <w:rsid w:val="00F03D2C"/>
    <w:rsid w:val="00F27D82"/>
    <w:rsid w:val="00F50B9D"/>
    <w:rsid w:val="00F54A67"/>
    <w:rsid w:val="00F5620E"/>
    <w:rsid w:val="00F575E4"/>
    <w:rsid w:val="00F702FD"/>
    <w:rsid w:val="00F706FA"/>
    <w:rsid w:val="00F9285C"/>
    <w:rsid w:val="00F962FD"/>
    <w:rsid w:val="00FC6335"/>
    <w:rsid w:val="00FF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5DA71-F55B-47EB-8E53-C98F6949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D2C"/>
  </w:style>
  <w:style w:type="paragraph" w:styleId="Titre1">
    <w:name w:val="heading 1"/>
    <w:basedOn w:val="Normal"/>
    <w:next w:val="Normal"/>
    <w:link w:val="Titre1Car"/>
    <w:uiPriority w:val="9"/>
    <w:qFormat/>
    <w:rsid w:val="00F03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4A67"/>
    <w:pPr>
      <w:keepNext/>
      <w:keepLines/>
      <w:pBdr>
        <w:top w:val="single" w:sz="4" w:space="4" w:color="F07F09" w:themeColor="accent1"/>
        <w:bottom w:val="single" w:sz="4" w:space="4" w:color="F07F09" w:themeColor="accent1"/>
      </w:pBdr>
      <w:spacing w:after="0"/>
      <w:outlineLvl w:val="1"/>
    </w:pPr>
    <w:rPr>
      <w:rFonts w:asciiTheme="majorHAnsi" w:eastAsiaTheme="majorEastAsia" w:hAnsiTheme="majorHAnsi" w:cstheme="majorBidi"/>
      <w:b/>
      <w:bCs/>
      <w:caps/>
      <w:color w:val="000000" w:themeColor="text1"/>
      <w:sz w:val="5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DC1"/>
    <w:pPr>
      <w:keepNext/>
      <w:keepLines/>
      <w:pBdr>
        <w:bottom w:val="single" w:sz="4" w:space="2" w:color="F07F09" w:themeColor="accent1"/>
      </w:pBdr>
      <w:spacing w:before="200" w:after="0"/>
      <w:outlineLvl w:val="2"/>
    </w:pPr>
    <w:rPr>
      <w:rFonts w:asciiTheme="majorHAnsi" w:eastAsiaTheme="majorEastAsia" w:hAnsiTheme="majorHAnsi" w:cstheme="majorBidi"/>
      <w:bCs/>
      <w:sz w:val="4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3D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3D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3D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3D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3D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3D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6FA0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6FA0"/>
    <w:rPr>
      <w:rFonts w:asciiTheme="majorHAnsi" w:eastAsiaTheme="majorEastAsia" w:hAnsiTheme="majorHAnsi" w:cstheme="majorBidi"/>
      <w:color w:val="252525" w:themeColor="text2" w:themeShade="BF"/>
      <w:spacing w:val="5"/>
      <w:sz w:val="40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3D2C"/>
    <w:pPr>
      <w:numPr>
        <w:ilvl w:val="1"/>
      </w:numPr>
    </w:pPr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03D2C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03D2C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54A67"/>
    <w:rPr>
      <w:rFonts w:asciiTheme="majorHAnsi" w:eastAsiaTheme="majorEastAsia" w:hAnsiTheme="majorHAnsi" w:cstheme="majorBidi"/>
      <w:b/>
      <w:bCs/>
      <w:caps/>
      <w:color w:val="000000" w:themeColor="text1"/>
      <w:sz w:val="5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DC1"/>
    <w:rPr>
      <w:rFonts w:asciiTheme="majorHAnsi" w:eastAsiaTheme="majorEastAsia" w:hAnsiTheme="majorHAnsi" w:cstheme="majorBidi"/>
      <w:bCs/>
      <w:sz w:val="40"/>
    </w:rPr>
  </w:style>
  <w:style w:type="character" w:customStyle="1" w:styleId="Titre4Car">
    <w:name w:val="Titre 4 Car"/>
    <w:basedOn w:val="Policepardfaut"/>
    <w:link w:val="Titre4"/>
    <w:uiPriority w:val="9"/>
    <w:semiHidden/>
    <w:rsid w:val="00F03D2C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3D2C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3D2C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3D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3D2C"/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3D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sid w:val="00F03D2C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F03D2C"/>
    <w:rPr>
      <w:i/>
      <w:iCs/>
    </w:rPr>
  </w:style>
  <w:style w:type="character" w:styleId="Emphaseintense">
    <w:name w:val="Intense Emphasis"/>
    <w:basedOn w:val="Policepardfaut"/>
    <w:uiPriority w:val="21"/>
    <w:qFormat/>
    <w:rsid w:val="00F03D2C"/>
    <w:rPr>
      <w:b/>
      <w:bCs/>
      <w:i/>
      <w:iCs/>
      <w:color w:val="F07F09" w:themeColor="accent1"/>
    </w:rPr>
  </w:style>
  <w:style w:type="character" w:styleId="lev">
    <w:name w:val="Strong"/>
    <w:basedOn w:val="Policepardfaut"/>
    <w:uiPriority w:val="22"/>
    <w:qFormat/>
    <w:rsid w:val="00F03D2C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F03D2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03D2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3D2C"/>
    <w:pPr>
      <w:pBdr>
        <w:bottom w:val="single" w:sz="4" w:space="4" w:color="F07F09" w:themeColor="accent1"/>
      </w:pBdr>
      <w:spacing w:before="200" w:after="280"/>
      <w:ind w:left="936" w:right="936"/>
    </w:pPr>
    <w:rPr>
      <w:b/>
      <w:bCs/>
      <w:i/>
      <w:iCs/>
      <w:color w:val="F07F09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3D2C"/>
    <w:rPr>
      <w:b/>
      <w:bCs/>
      <w:i/>
      <w:iCs/>
      <w:color w:val="F07F09" w:themeColor="accent1"/>
    </w:rPr>
  </w:style>
  <w:style w:type="character" w:styleId="Rfrenceple">
    <w:name w:val="Subtle Reference"/>
    <w:basedOn w:val="Policepardfaut"/>
    <w:uiPriority w:val="31"/>
    <w:qFormat/>
    <w:rsid w:val="00F03D2C"/>
    <w:rPr>
      <w:smallCaps/>
      <w:color w:val="9F2936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03D2C"/>
    <w:rPr>
      <w:b/>
      <w:bCs/>
      <w:smallCaps/>
      <w:color w:val="9F2936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03D2C"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F03D2C"/>
    <w:pPr>
      <w:spacing w:line="240" w:lineRule="auto"/>
    </w:pPr>
    <w:rPr>
      <w:b/>
      <w:bCs/>
      <w:color w:val="F07F09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3D2C"/>
    <w:pPr>
      <w:outlineLvl w:val="9"/>
    </w:pPr>
  </w:style>
  <w:style w:type="paragraph" w:styleId="Sansinterligne">
    <w:name w:val="No Spacing"/>
    <w:uiPriority w:val="1"/>
    <w:qFormat/>
    <w:rsid w:val="00F03D2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BA6F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BA6F40"/>
    <w:rPr>
      <w:color w:val="6B9F25" w:themeColor="hyperlink"/>
      <w:u w:val="single"/>
    </w:rPr>
  </w:style>
  <w:style w:type="table" w:styleId="Grilledutableau">
    <w:name w:val="Table Grid"/>
    <w:basedOn w:val="TableauNormal"/>
    <w:uiPriority w:val="39"/>
    <w:rsid w:val="00DE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03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3D2C"/>
  </w:style>
  <w:style w:type="paragraph" w:styleId="Pieddepage">
    <w:name w:val="footer"/>
    <w:basedOn w:val="Normal"/>
    <w:link w:val="PieddepageCar"/>
    <w:uiPriority w:val="99"/>
    <w:unhideWhenUsed/>
    <w:rsid w:val="00F03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3D2C"/>
  </w:style>
  <w:style w:type="paragraph" w:styleId="TM1">
    <w:name w:val="toc 1"/>
    <w:basedOn w:val="Normal"/>
    <w:next w:val="Normal"/>
    <w:autoRedefine/>
    <w:uiPriority w:val="39"/>
    <w:unhideWhenUsed/>
    <w:rsid w:val="00D551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10AAB"/>
    <w:pPr>
      <w:tabs>
        <w:tab w:val="right" w:leader="dot" w:pos="9350"/>
      </w:tabs>
      <w:spacing w:after="100"/>
      <w:ind w:left="220"/>
    </w:pPr>
    <w:rPr>
      <w:b/>
      <w:i/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1103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hyperlink" Target="http://international.univ-tours.fr/" TargetMode="External"/><Relationship Id="rId26" Type="http://schemas.openxmlformats.org/officeDocument/2006/relationships/hyperlink" Target="http://www.google.fr/intl/en/about/" TargetMode="External"/><Relationship Id="rId21" Type="http://schemas.openxmlformats.org/officeDocument/2006/relationships/image" Target="media/image7.emf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hyperlink" Target="http://www.gnu.org/licenses/" TargetMode="External"/><Relationship Id="rId20" Type="http://schemas.openxmlformats.org/officeDocument/2006/relationships/hyperlink" Target="http://polytech.univ-tours.fr/" TargetMode="External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ayar@univ-tours.fr" TargetMode="External"/><Relationship Id="rId24" Type="http://schemas.openxmlformats.org/officeDocument/2006/relationships/hyperlink" Target="http://www.rfai.li.univ-tours.fr/" TargetMode="External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hyperlink" Target="http://cesr.univ-tours.fr/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ramel@univ-tours.fr" TargetMode="External"/><Relationship Id="rId19" Type="http://schemas.openxmlformats.org/officeDocument/2006/relationships/image" Target="media/image6.emf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s://sites.google.com/site/paradiitproject/" TargetMode="External"/><Relationship Id="rId22" Type="http://schemas.openxmlformats.org/officeDocument/2006/relationships/hyperlink" Target="http://www.li.univ-tours.fr/" TargetMode="External"/><Relationship Id="rId27" Type="http://schemas.openxmlformats.org/officeDocument/2006/relationships/image" Target="media/image10.emf"/><Relationship Id="rId30" Type="http://schemas.openxmlformats.org/officeDocument/2006/relationships/hyperlink" Target="http://www.bvh.univ-tours.fr/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tha\AppData\Roaming\Microsoft\Templates\Conception%20Rap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BAA706-B110-4D3E-84E7-7BF681B44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Rapport.dotx</Template>
  <TotalTime>4672</TotalTime>
  <Pages>1</Pages>
  <Words>1204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Samantha Georges</dc:creator>
  <cp:keywords/>
  <cp:lastModifiedBy>Administrator</cp:lastModifiedBy>
  <cp:revision>13</cp:revision>
  <cp:lastPrinted>2015-05-09T09:48:00Z</cp:lastPrinted>
  <dcterms:created xsi:type="dcterms:W3CDTF">2014-05-25T14:57:00Z</dcterms:created>
  <dcterms:modified xsi:type="dcterms:W3CDTF">2015-05-09T10:13:00Z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